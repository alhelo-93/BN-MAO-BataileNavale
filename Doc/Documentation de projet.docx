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4B08" w14:textId="77777777" w:rsidR="00CF39A8" w:rsidRPr="008C1447" w:rsidRDefault="002C6F74">
      <w:pPr>
        <w:pStyle w:val="TM1"/>
        <w:rPr>
          <w:lang w:val="fr-CH"/>
        </w:rPr>
      </w:pPr>
      <w:r w:rsidRPr="008C1447">
        <w:rPr>
          <w:lang w:val="fr-CH" w:eastAsia="fr-CH"/>
        </w:rPr>
        <w:drawing>
          <wp:anchor distT="0" distB="0" distL="114300" distR="114300" simplePos="0" relativeHeight="251655680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836C31" w14:textId="77777777" w:rsidR="00C930E9" w:rsidRPr="008C1447" w:rsidRDefault="00C930E9">
      <w:pPr>
        <w:pStyle w:val="TM1"/>
        <w:rPr>
          <w:lang w:val="fr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:rsidRPr="008C1447" w14:paraId="0C712380" w14:textId="77777777">
        <w:tc>
          <w:tcPr>
            <w:tcW w:w="9210" w:type="dxa"/>
          </w:tcPr>
          <w:p w14:paraId="0DDA5810" w14:textId="77777777" w:rsidR="00C930E9" w:rsidRPr="008C1447" w:rsidRDefault="005169E5" w:rsidP="00ED50C4">
            <w:pPr>
              <w:pStyle w:val="Help"/>
              <w:jc w:val="center"/>
              <w:rPr>
                <w:sz w:val="96"/>
                <w:szCs w:val="96"/>
                <w:lang w:val="fr-CH"/>
              </w:rPr>
            </w:pPr>
            <w:r w:rsidRPr="008C1447">
              <w:rPr>
                <w:color w:val="000000" w:themeColor="text1"/>
                <w:sz w:val="96"/>
                <w:szCs w:val="96"/>
                <w:lang w:val="fr-CH"/>
              </w:rPr>
              <w:t>Bataille Naval</w:t>
            </w:r>
          </w:p>
        </w:tc>
      </w:tr>
    </w:tbl>
    <w:p w14:paraId="6B6B9620" w14:textId="77777777" w:rsidR="00CF39A8" w:rsidRPr="008C1447" w:rsidRDefault="00CF39A8">
      <w:pPr>
        <w:rPr>
          <w:sz w:val="52"/>
          <w:lang w:val="fr-CH"/>
        </w:rPr>
      </w:pPr>
    </w:p>
    <w:p w14:paraId="196B4569" w14:textId="77777777" w:rsidR="00CF39A8" w:rsidRPr="008C1447" w:rsidRDefault="00CF39A8">
      <w:pPr>
        <w:rPr>
          <w:lang w:val="fr-CH"/>
        </w:rPr>
      </w:pPr>
    </w:p>
    <w:p w14:paraId="43528351" w14:textId="77777777" w:rsidR="004F521F" w:rsidRPr="008C1447" w:rsidRDefault="004F521F" w:rsidP="00ED50C4">
      <w:pPr>
        <w:pStyle w:val="Help"/>
        <w:jc w:val="center"/>
        <w:rPr>
          <w:lang w:val="fr-CH"/>
        </w:rPr>
      </w:pPr>
      <w:r w:rsidRPr="008C1447">
        <w:rPr>
          <w:lang w:val="fr-CH"/>
        </w:rPr>
        <w:t>Illustration</w:t>
      </w:r>
    </w:p>
    <w:p w14:paraId="4F84A0C7" w14:textId="77777777" w:rsidR="004F521F" w:rsidRPr="008C1447" w:rsidRDefault="004F521F" w:rsidP="004F521F">
      <w:pPr>
        <w:jc w:val="center"/>
        <w:rPr>
          <w:lang w:val="fr-CH"/>
        </w:rPr>
      </w:pPr>
    </w:p>
    <w:p w14:paraId="2E18D0C7" w14:textId="77777777" w:rsidR="004F521F" w:rsidRPr="008C1447" w:rsidRDefault="004F521F" w:rsidP="004F521F">
      <w:pPr>
        <w:jc w:val="center"/>
        <w:rPr>
          <w:lang w:val="fr-CH"/>
        </w:rPr>
      </w:pPr>
    </w:p>
    <w:p w14:paraId="026D92CB" w14:textId="7C282DC2" w:rsidR="004F521F" w:rsidRPr="00844A8B" w:rsidRDefault="005169E5" w:rsidP="00844A8B">
      <w:pPr>
        <w:jc w:val="center"/>
        <w:rPr>
          <w:lang w:val="fr-CH"/>
        </w:rPr>
      </w:pPr>
      <w:r w:rsidRPr="008C1447">
        <w:rPr>
          <w:noProof/>
          <w:lang w:val="fr-CH" w:eastAsia="fr-CH"/>
        </w:rPr>
        <w:drawing>
          <wp:inline distT="0" distB="0" distL="0" distR="0" wp14:anchorId="3E867C45" wp14:editId="485A45D2">
            <wp:extent cx="3022780" cy="2919375"/>
            <wp:effectExtent l="0" t="0" r="6350" b="0"/>
            <wp:docPr id="6" name="Image 6" descr="C:\Users\Marwan.ALHELO\AppData\Local\Microsoft\Windows\INetCache\Content.Word\battleship-0-how-to-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wan.ALHELO\AppData\Local\Microsoft\Windows\INetCache\Content.Word\battleship-0-how-to-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630" cy="29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534D6" w14:textId="31ADCCE4" w:rsidR="004F521F" w:rsidRPr="008C1447" w:rsidRDefault="004F521F" w:rsidP="004F521F">
      <w:pPr>
        <w:jc w:val="center"/>
        <w:rPr>
          <w:i/>
          <w:lang w:val="fr-CH"/>
        </w:rPr>
      </w:pPr>
    </w:p>
    <w:p w14:paraId="1CE8CD57" w14:textId="5CD3520A" w:rsidR="004F521F" w:rsidRPr="008C1447" w:rsidRDefault="002C6F74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E6E388" wp14:editId="2728664A">
                <wp:simplePos x="0" y="0"/>
                <wp:positionH relativeFrom="column">
                  <wp:posOffset>1986071</wp:posOffset>
                </wp:positionH>
                <wp:positionV relativeFrom="paragraph">
                  <wp:posOffset>63111</wp:posOffset>
                </wp:positionV>
                <wp:extent cx="2122227" cy="866140"/>
                <wp:effectExtent l="0" t="0" r="0" b="0"/>
                <wp:wrapThrough wrapText="bothSides">
                  <wp:wrapPolygon edited="0">
                    <wp:start x="388" y="0"/>
                    <wp:lineTo x="388" y="20903"/>
                    <wp:lineTo x="20941" y="20903"/>
                    <wp:lineTo x="20941" y="0"/>
                    <wp:lineTo x="388" y="0"/>
                  </wp:wrapPolygon>
                </wp:wrapThrough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227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B5AB86" w14:textId="7682D1B0" w:rsidR="0029736C" w:rsidRPr="00C3451C" w:rsidRDefault="0029736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 xml:space="preserve">lhelo </w:t>
                            </w: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C3451C">
                              <w:rPr>
                                <w:color w:val="000000" w:themeColor="text1"/>
                              </w:rPr>
                              <w:t>arwan</w:t>
                            </w:r>
                          </w:p>
                          <w:p w14:paraId="7C81FD08" w14:textId="3CA8C39A" w:rsidR="0029736C" w:rsidRDefault="00A5352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  <w:hyperlink r:id="rId10" w:history="1">
                              <w:r w:rsidR="0029736C" w:rsidRPr="00826DCD">
                                <w:rPr>
                                  <w:rStyle w:val="Lienhypertexte"/>
                                </w:rPr>
                                <w:t>Marwan.alhelo@cpnv.ch</w:t>
                              </w:r>
                            </w:hyperlink>
                          </w:p>
                          <w:p w14:paraId="436EAA05" w14:textId="3BC107F7" w:rsidR="0029736C" w:rsidRPr="00C3451C" w:rsidRDefault="0029736C" w:rsidP="00ED50C4">
                            <w:pPr>
                              <w:pStyle w:val="Help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56.4pt;margin-top:4.95pt;width:167.1pt;height:68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" filled="f" stroked="f">
                <v:textbox>
                  <w:txbxContent>
                    <w:p w14:paraId="48B5AB86" w14:textId="7682D1B0" w:rsidR="0029736C" w:rsidRPr="00C3451C" w:rsidRDefault="0029736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</w:t>
                      </w:r>
                      <w:r w:rsidRPr="00C3451C">
                        <w:rPr>
                          <w:color w:val="000000" w:themeColor="text1"/>
                        </w:rPr>
                        <w:t xml:space="preserve">lhelo </w:t>
                      </w:r>
                      <w:r>
                        <w:rPr>
                          <w:color w:val="000000" w:themeColor="text1"/>
                        </w:rPr>
                        <w:t>M</w:t>
                      </w:r>
                      <w:r w:rsidRPr="00C3451C">
                        <w:rPr>
                          <w:color w:val="000000" w:themeColor="text1"/>
                        </w:rPr>
                        <w:t>arwan</w:t>
                      </w:r>
                    </w:p>
                    <w:p w14:paraId="7C81FD08" w14:textId="3CA8C39A" w:rsidR="0029736C" w:rsidRDefault="00A5352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  <w:hyperlink r:id="rId11" w:history="1">
                        <w:r w:rsidR="0029736C" w:rsidRPr="00826DCD">
                          <w:rPr>
                            <w:rStyle w:val="Lienhypertexte"/>
                          </w:rPr>
                          <w:t>Marwan.alhelo@cpnv.ch</w:t>
                        </w:r>
                      </w:hyperlink>
                    </w:p>
                    <w:p w14:paraId="436EAA05" w14:textId="3BC107F7" w:rsidR="0029736C" w:rsidRPr="00C3451C" w:rsidRDefault="0029736C" w:rsidP="00ED50C4">
                      <w:pPr>
                        <w:pStyle w:val="Help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1D51571" w14:textId="6D52954E" w:rsidR="004F521F" w:rsidRPr="008C1447" w:rsidRDefault="004F521F" w:rsidP="004F521F">
      <w:pPr>
        <w:jc w:val="center"/>
        <w:rPr>
          <w:i/>
          <w:lang w:val="fr-CH"/>
        </w:rPr>
      </w:pPr>
    </w:p>
    <w:p w14:paraId="06A45B82" w14:textId="1B4D18DE" w:rsidR="004F521F" w:rsidRPr="008C1447" w:rsidRDefault="004F521F" w:rsidP="004F521F">
      <w:pPr>
        <w:jc w:val="center"/>
        <w:rPr>
          <w:i/>
          <w:lang w:val="fr-CH"/>
        </w:rPr>
      </w:pPr>
    </w:p>
    <w:p w14:paraId="6A573A54" w14:textId="317CC229" w:rsidR="004F521F" w:rsidRPr="008C1447" w:rsidRDefault="004F521F" w:rsidP="004F521F">
      <w:pPr>
        <w:jc w:val="center"/>
        <w:rPr>
          <w:i/>
          <w:lang w:val="fr-CH"/>
        </w:rPr>
      </w:pPr>
    </w:p>
    <w:p w14:paraId="2F6599E2" w14:textId="23296531" w:rsidR="004F521F" w:rsidRPr="008C1447" w:rsidRDefault="004F521F" w:rsidP="004F521F">
      <w:pPr>
        <w:jc w:val="center"/>
        <w:rPr>
          <w:i/>
          <w:lang w:val="fr-CH"/>
        </w:rPr>
      </w:pPr>
    </w:p>
    <w:p w14:paraId="67CD461F" w14:textId="43436116" w:rsidR="004F521F" w:rsidRPr="008C1447" w:rsidRDefault="004F521F" w:rsidP="004F521F">
      <w:pPr>
        <w:jc w:val="center"/>
        <w:rPr>
          <w:i/>
          <w:lang w:val="fr-CH"/>
        </w:rPr>
      </w:pPr>
    </w:p>
    <w:p w14:paraId="4907F6FE" w14:textId="0D06E08A" w:rsidR="004F521F" w:rsidRPr="008C1447" w:rsidRDefault="0060434F" w:rsidP="004F521F">
      <w:pPr>
        <w:jc w:val="center"/>
        <w:rPr>
          <w:i/>
          <w:lang w:val="fr-CH"/>
        </w:rPr>
      </w:pPr>
      <w:r w:rsidRPr="008C1447"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CC49F9" wp14:editId="5B786C6D">
                <wp:simplePos x="0" y="0"/>
                <wp:positionH relativeFrom="column">
                  <wp:posOffset>1557198</wp:posOffset>
                </wp:positionH>
                <wp:positionV relativeFrom="paragraph">
                  <wp:posOffset>8281</wp:posOffset>
                </wp:positionV>
                <wp:extent cx="3072384" cy="1192377"/>
                <wp:effectExtent l="0" t="0" r="0" b="825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2384" cy="119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509988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Classe</w:t>
                            </w:r>
                          </w:p>
                          <w:p w14:paraId="781ECC0C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</w:pPr>
                            <w:r w:rsidRPr="00C3451C">
                              <w:rPr>
                                <w:i w:val="0"/>
                                <w:iCs w:val="0"/>
                                <w:color w:val="000000" w:themeColor="text1"/>
                                <w:szCs w:val="20"/>
                              </w:rPr>
                              <w:t>SI-C1a</w:t>
                            </w:r>
                          </w:p>
                          <w:p w14:paraId="5086D9CD" w14:textId="77777777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Date de création</w:t>
                            </w:r>
                          </w:p>
                          <w:p w14:paraId="605E679C" w14:textId="472BF735" w:rsidR="0029736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3451C">
                              <w:rPr>
                                <w:color w:val="000000" w:themeColor="text1"/>
                              </w:rPr>
                              <w:t>21.03.19</w:t>
                            </w:r>
                          </w:p>
                          <w:p w14:paraId="7CB7996C" w14:textId="07A022DD" w:rsidR="0029736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0434F">
                              <w:rPr>
                                <w:color w:val="000000" w:themeColor="text1"/>
                              </w:rPr>
                              <w:t>2ème semestre, 1ère année, 2019</w:t>
                            </w:r>
                          </w:p>
                          <w:p w14:paraId="0F9ECA96" w14:textId="545D9535" w:rsidR="0029736C" w:rsidRPr="00C3451C" w:rsidRDefault="0029736C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122.6pt;margin-top:.65pt;width:241.9pt;height:9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" filled="f" stroked="f">
                <v:textbox>
                  <w:txbxContent>
                    <w:p w14:paraId="5D509988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Classe</w:t>
                      </w:r>
                    </w:p>
                    <w:p w14:paraId="781ECC0C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</w:pPr>
                      <w:r w:rsidRPr="00C3451C">
                        <w:rPr>
                          <w:i w:val="0"/>
                          <w:iCs w:val="0"/>
                          <w:color w:val="000000" w:themeColor="text1"/>
                          <w:szCs w:val="20"/>
                        </w:rPr>
                        <w:t>SI-C1a</w:t>
                      </w:r>
                    </w:p>
                    <w:p w14:paraId="5086D9CD" w14:textId="77777777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Date de création</w:t>
                      </w:r>
                    </w:p>
                    <w:p w14:paraId="605E679C" w14:textId="472BF735" w:rsidR="0029736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C3451C">
                        <w:rPr>
                          <w:color w:val="000000" w:themeColor="text1"/>
                        </w:rPr>
                        <w:t>21.03.19</w:t>
                      </w:r>
                    </w:p>
                    <w:p w14:paraId="7CB7996C" w14:textId="07A022DD" w:rsidR="0029736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60434F">
                        <w:rPr>
                          <w:color w:val="000000" w:themeColor="text1"/>
                        </w:rPr>
                        <w:t>2ème semestre, 1ère année, 2019</w:t>
                      </w:r>
                    </w:p>
                    <w:p w14:paraId="0F9ECA96" w14:textId="545D9535" w:rsidR="0029736C" w:rsidRPr="00C3451C" w:rsidRDefault="0029736C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9B3F0C" w14:textId="10EE7B44" w:rsidR="004F521F" w:rsidRPr="008C1447" w:rsidRDefault="004F521F" w:rsidP="004F521F">
      <w:pPr>
        <w:jc w:val="center"/>
        <w:rPr>
          <w:i/>
          <w:lang w:val="fr-CH"/>
        </w:rPr>
      </w:pPr>
    </w:p>
    <w:p w14:paraId="4BCE81DB" w14:textId="0DC30D41" w:rsidR="004F521F" w:rsidRPr="008C1447" w:rsidRDefault="004F521F" w:rsidP="004F521F">
      <w:pPr>
        <w:jc w:val="center"/>
        <w:rPr>
          <w:u w:val="single"/>
          <w:lang w:val="fr-CH"/>
        </w:rPr>
      </w:pPr>
    </w:p>
    <w:p w14:paraId="4C5887DF" w14:textId="172F3552" w:rsidR="004F521F" w:rsidRPr="008C1447" w:rsidRDefault="004F521F" w:rsidP="004F521F">
      <w:pPr>
        <w:jc w:val="center"/>
        <w:rPr>
          <w:u w:val="single"/>
          <w:lang w:val="fr-CH"/>
        </w:rPr>
      </w:pPr>
    </w:p>
    <w:p w14:paraId="7B6163A1" w14:textId="706F13EF" w:rsidR="004F521F" w:rsidRPr="008C1447" w:rsidRDefault="004F521F" w:rsidP="004F521F">
      <w:pPr>
        <w:rPr>
          <w:lang w:val="fr-CH"/>
        </w:rPr>
      </w:pPr>
    </w:p>
    <w:p w14:paraId="62380DB9" w14:textId="3941CFCF" w:rsidR="004F521F" w:rsidRPr="008C1447" w:rsidRDefault="004F521F" w:rsidP="004F521F">
      <w:pPr>
        <w:rPr>
          <w:lang w:val="fr-CH"/>
        </w:rPr>
      </w:pPr>
    </w:p>
    <w:p w14:paraId="1B736453" w14:textId="6815184E" w:rsidR="004F521F" w:rsidRPr="008C1447" w:rsidRDefault="004F521F" w:rsidP="004F521F">
      <w:pPr>
        <w:rPr>
          <w:lang w:val="fr-CH"/>
        </w:rPr>
      </w:pPr>
    </w:p>
    <w:p w14:paraId="20B9B938" w14:textId="1F84EA88" w:rsidR="004F521F" w:rsidRPr="008C1447" w:rsidRDefault="004F521F" w:rsidP="004F521F">
      <w:pPr>
        <w:rPr>
          <w:lang w:val="fr-CH"/>
        </w:rPr>
      </w:pPr>
    </w:p>
    <w:p w14:paraId="10036241" w14:textId="41E184D1" w:rsidR="004F521F" w:rsidRPr="008C1447" w:rsidRDefault="004F521F" w:rsidP="004F521F">
      <w:pPr>
        <w:rPr>
          <w:lang w:val="fr-CH"/>
        </w:rPr>
      </w:pPr>
    </w:p>
    <w:p w14:paraId="6CDD00F9" w14:textId="3E0AC5AF" w:rsidR="004F521F" w:rsidRPr="008C1447" w:rsidRDefault="0060434F" w:rsidP="004F521F">
      <w:pPr>
        <w:rPr>
          <w:lang w:val="fr-CH"/>
        </w:rPr>
      </w:pPr>
      <w:r w:rsidRPr="008C1447">
        <w:rPr>
          <w:noProof/>
          <w:lang w:val="fr-CH" w:eastAsia="fr-CH"/>
        </w:rPr>
        <w:drawing>
          <wp:anchor distT="0" distB="0" distL="114300" distR="114300" simplePos="0" relativeHeight="251658752" behindDoc="0" locked="0" layoutInCell="0" allowOverlap="1" wp14:anchorId="6FB3C653" wp14:editId="39489F01">
            <wp:simplePos x="0" y="0"/>
            <wp:positionH relativeFrom="column">
              <wp:posOffset>2481123</wp:posOffset>
            </wp:positionH>
            <wp:positionV relativeFrom="paragraph">
              <wp:posOffset>43282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7B347C" w14:textId="46BD6BD2" w:rsidR="004F521F" w:rsidRPr="008C1447" w:rsidRDefault="004F521F" w:rsidP="004F521F">
      <w:pPr>
        <w:rPr>
          <w:lang w:val="fr-CH"/>
        </w:rPr>
      </w:pPr>
    </w:p>
    <w:p w14:paraId="129965C5" w14:textId="66A6A4C5" w:rsidR="004F521F" w:rsidRPr="008C1447" w:rsidRDefault="004F521F" w:rsidP="004F521F">
      <w:pPr>
        <w:rPr>
          <w:lang w:val="fr-CH"/>
        </w:rPr>
      </w:pPr>
    </w:p>
    <w:p w14:paraId="21E1FFA0" w14:textId="6924A640" w:rsidR="003F2179" w:rsidRDefault="00C930E9" w:rsidP="00791020">
      <w:pPr>
        <w:rPr>
          <w:u w:val="single"/>
          <w:lang w:val="fr-CH"/>
        </w:rPr>
      </w:pPr>
      <w:r w:rsidRPr="008C1447">
        <w:rPr>
          <w:lang w:val="fr-CH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fr-FR"/>
        </w:rPr>
        <w:id w:val="1124043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C0545" w14:textId="4E01434F" w:rsidR="00383680" w:rsidRDefault="0038368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61BE4686" w14:textId="3690036C" w:rsidR="000D4F48" w:rsidRDefault="00383680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8579" w:history="1">
            <w:r w:rsidR="000D4F48" w:rsidRPr="003972C4">
              <w:rPr>
                <w:rStyle w:val="Lienhypertexte"/>
                <w:lang w:val="fr-CH"/>
              </w:rPr>
              <w:t>1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Introduction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_Toc5278579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3</w:t>
            </w:r>
            <w:r w:rsidR="000D4F48">
              <w:rPr>
                <w:webHidden/>
              </w:rPr>
              <w:fldChar w:fldCharType="end"/>
            </w:r>
          </w:hyperlink>
        </w:p>
        <w:p w14:paraId="5BA460B7" w14:textId="21452040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Cadre, description et motivation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C1F24BF" w14:textId="4D81E0EF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1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Organisation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_Toc5278581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1D18C2D" w14:textId="1393DFFC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Objectifs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EFB7D8E" w14:textId="64BBD602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1.4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Planification initiale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3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0C76F1" w14:textId="5184DAA8" w:rsidR="000D4F48" w:rsidRDefault="00A5352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84" w:history="1">
            <w:r w:rsidR="000D4F48" w:rsidRPr="003972C4">
              <w:rPr>
                <w:rStyle w:val="Lienhypertexte"/>
                <w:lang w:val="fr-CH"/>
              </w:rPr>
              <w:t>2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Analyse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_Toc5278584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4</w:t>
            </w:r>
            <w:r w:rsidR="000D4F48">
              <w:rPr>
                <w:webHidden/>
              </w:rPr>
              <w:fldChar w:fldCharType="end"/>
            </w:r>
          </w:hyperlink>
        </w:p>
        <w:p w14:paraId="663BEAE4" w14:textId="5AA4C35A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5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Use cases et scénarios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3AF29E3" w14:textId="2C348B21" w:rsidR="000D4F48" w:rsidRDefault="00A5352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6" w:history="1">
            <w:r w:rsidR="000D4F48" w:rsidRPr="003972C4">
              <w:rPr>
                <w:rStyle w:val="Lienhypertexte"/>
                <w:noProof/>
                <w:lang w:val="fr-CH"/>
              </w:rPr>
              <w:t>2.1.1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(Apprendre à jouer)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11E6A303" w14:textId="45D424A9" w:rsidR="000D4F48" w:rsidRDefault="00A5352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7" w:history="1">
            <w:r w:rsidR="000D4F48" w:rsidRPr="003972C4">
              <w:rPr>
                <w:rStyle w:val="Lienhypertexte"/>
                <w:noProof/>
                <w:lang w:val="fr-CH"/>
              </w:rPr>
              <w:t>2.1.2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(Placer les bateaux)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80870BF" w14:textId="6DFD8C8A" w:rsidR="000D4F48" w:rsidRDefault="00A5352C">
          <w:pPr>
            <w:pStyle w:val="TM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8" w:history="1">
            <w:r w:rsidR="000D4F48" w:rsidRPr="003972C4">
              <w:rPr>
                <w:rStyle w:val="Lienhypertexte"/>
                <w:rFonts w:cstheme="minorHAnsi"/>
                <w:noProof/>
              </w:rPr>
              <w:t>Le code place les bateaux à positions fixes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_Toc5278588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4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6DA343D" w14:textId="747C6F4D" w:rsidR="000D4F48" w:rsidRDefault="00A5352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89" w:history="1">
            <w:r w:rsidR="000D4F48" w:rsidRPr="003972C4">
              <w:rPr>
                <w:rStyle w:val="Lienhypertexte"/>
                <w:noProof/>
                <w:lang w:val="fr-CH"/>
              </w:rPr>
              <w:t>2.1.3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(Jouer contre l’ordi…)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_Toc5278589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5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0C12F4BC" w14:textId="3879A333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Stratégie de test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E438B57" w14:textId="3F9CB75D" w:rsidR="000D4F48" w:rsidRDefault="00A5352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1" w:history="1">
            <w:r w:rsidR="000D4F48" w:rsidRPr="003972C4">
              <w:rPr>
                <w:rStyle w:val="Lienhypertexte"/>
                <w:lang w:val="fr-CH"/>
              </w:rPr>
              <w:t>3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Implémentation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6</w:t>
            </w:r>
            <w:r w:rsidR="000D4F48">
              <w:rPr>
                <w:webHidden/>
              </w:rPr>
              <w:fldChar w:fldCharType="end"/>
            </w:r>
          </w:hyperlink>
        </w:p>
        <w:p w14:paraId="1045678B" w14:textId="18E881D0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2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Modèle Logique de données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_Toc5278592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A1F84A" w14:textId="73470D44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Points techniques spécifiques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BF22F2" w14:textId="0C359104" w:rsidR="000D4F48" w:rsidRDefault="00A5352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4" w:history="1">
            <w:r w:rsidR="000D4F48" w:rsidRPr="003972C4">
              <w:rPr>
                <w:rStyle w:val="Lienhypertexte"/>
                <w:noProof/>
                <w:lang w:val="fr-CH"/>
              </w:rPr>
              <w:t>3.2.1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1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8AC859E" w14:textId="3BE4348D" w:rsidR="000D4F48" w:rsidRDefault="00A5352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5" w:history="1">
            <w:r w:rsidR="000D4F48" w:rsidRPr="003972C4">
              <w:rPr>
                <w:rStyle w:val="Lienhypertexte"/>
                <w:noProof/>
                <w:lang w:val="fr-CH"/>
              </w:rPr>
              <w:t>3.2.2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2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_Toc5278595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4D8EC0DC" w14:textId="4FAA29EE" w:rsidR="000D4F48" w:rsidRDefault="00A5352C">
          <w:pPr>
            <w:pStyle w:val="TM3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6" w:history="1">
            <w:r w:rsidR="000D4F48" w:rsidRPr="003972C4">
              <w:rPr>
                <w:rStyle w:val="Lienhypertexte"/>
                <w:noProof/>
                <w:lang w:val="fr-CH"/>
              </w:rPr>
              <w:t>3.2.3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noProof/>
                <w:lang w:val="fr-CH"/>
              </w:rPr>
              <w:t>Point …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_Toc5278596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6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7889962E" w14:textId="748E30DD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7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3.3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Livraisons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_Toc5278597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51534FE1" w14:textId="1FBBAAEB" w:rsidR="000D4F48" w:rsidRDefault="00A5352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598" w:history="1">
            <w:r w:rsidR="000D4F48" w:rsidRPr="003972C4">
              <w:rPr>
                <w:rStyle w:val="Lienhypertexte"/>
                <w:lang w:val="fr-CH"/>
              </w:rPr>
              <w:t>4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Tests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_Toc5278598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042C5D9B" w14:textId="68B549C4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599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Tests effectués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_Toc5278599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50FC83E" w14:textId="42F6B395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0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4.2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Erreurs restantes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_Toc5278600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7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3981D08F" w14:textId="7041F9A1" w:rsidR="000D4F48" w:rsidRDefault="00A5352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1" w:history="1">
            <w:r w:rsidR="000D4F48" w:rsidRPr="003972C4">
              <w:rPr>
                <w:rStyle w:val="Lienhypertexte"/>
                <w:lang w:val="fr-CH"/>
              </w:rPr>
              <w:t>5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Conclusions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_Toc5278601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7</w:t>
            </w:r>
            <w:r w:rsidR="000D4F48">
              <w:rPr>
                <w:webHidden/>
              </w:rPr>
              <w:fldChar w:fldCharType="end"/>
            </w:r>
          </w:hyperlink>
        </w:p>
        <w:p w14:paraId="442AD637" w14:textId="16FD5BF8" w:rsidR="000D4F48" w:rsidRDefault="00A5352C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5278602" w:history="1">
            <w:r w:rsidR="000D4F48" w:rsidRPr="003972C4">
              <w:rPr>
                <w:rStyle w:val="Lienhypertexte"/>
                <w:lang w:val="fr-CH"/>
              </w:rPr>
              <w:t>6</w:t>
            </w:r>
            <w:r w:rsidR="000D4F48">
              <w:rPr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lang w:val="fr-CH"/>
              </w:rPr>
              <w:t>Annexes</w:t>
            </w:r>
            <w:r w:rsidR="000D4F48">
              <w:rPr>
                <w:webHidden/>
              </w:rPr>
              <w:tab/>
            </w:r>
            <w:r w:rsidR="000D4F48">
              <w:rPr>
                <w:webHidden/>
              </w:rPr>
              <w:fldChar w:fldCharType="begin"/>
            </w:r>
            <w:r w:rsidR="000D4F48">
              <w:rPr>
                <w:webHidden/>
              </w:rPr>
              <w:instrText xml:space="preserve"> PAGEREF _Toc5278602 \h </w:instrText>
            </w:r>
            <w:r w:rsidR="000D4F48">
              <w:rPr>
                <w:webHidden/>
              </w:rPr>
            </w:r>
            <w:r w:rsidR="000D4F48">
              <w:rPr>
                <w:webHidden/>
              </w:rPr>
              <w:fldChar w:fldCharType="separate"/>
            </w:r>
            <w:r w:rsidR="000E5CC6">
              <w:rPr>
                <w:webHidden/>
              </w:rPr>
              <w:t>8</w:t>
            </w:r>
            <w:r w:rsidR="000D4F48">
              <w:rPr>
                <w:webHidden/>
              </w:rPr>
              <w:fldChar w:fldCharType="end"/>
            </w:r>
          </w:hyperlink>
        </w:p>
        <w:p w14:paraId="3A68D4C5" w14:textId="62294333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3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6.1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Sources – Bibliographie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_Toc5278603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62B76CC5" w14:textId="0492CC80" w:rsidR="000D4F48" w:rsidRDefault="00A5352C">
          <w:pPr>
            <w:pStyle w:val="TM2"/>
            <w:tabs>
              <w:tab w:val="left" w:pos="8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 w:eastAsia="fr-CH"/>
            </w:rPr>
          </w:pPr>
          <w:hyperlink w:anchor="_Toc5278604" w:history="1">
            <w:r w:rsidR="000D4F48" w:rsidRPr="003972C4">
              <w:rPr>
                <w:rStyle w:val="Lienhypertexte"/>
                <w:iCs/>
                <w:noProof/>
                <w:lang w:val="fr-CH"/>
              </w:rPr>
              <w:t>6.2</w:t>
            </w:r>
            <w:r w:rsidR="000D4F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CH" w:eastAsia="fr-CH"/>
              </w:rPr>
              <w:tab/>
            </w:r>
            <w:r w:rsidR="000D4F48" w:rsidRPr="003972C4">
              <w:rPr>
                <w:rStyle w:val="Lienhypertexte"/>
                <w:iCs/>
                <w:noProof/>
                <w:lang w:val="fr-CH"/>
              </w:rPr>
              <w:t>Journal de bord du projet</w:t>
            </w:r>
            <w:r w:rsidR="000D4F48">
              <w:rPr>
                <w:noProof/>
                <w:webHidden/>
              </w:rPr>
              <w:tab/>
            </w:r>
            <w:r w:rsidR="000D4F48">
              <w:rPr>
                <w:noProof/>
                <w:webHidden/>
              </w:rPr>
              <w:fldChar w:fldCharType="begin"/>
            </w:r>
            <w:r w:rsidR="000D4F48">
              <w:rPr>
                <w:noProof/>
                <w:webHidden/>
              </w:rPr>
              <w:instrText xml:space="preserve"> PAGEREF _Toc5278604 \h </w:instrText>
            </w:r>
            <w:r w:rsidR="000D4F48">
              <w:rPr>
                <w:noProof/>
                <w:webHidden/>
              </w:rPr>
            </w:r>
            <w:r w:rsidR="000D4F48">
              <w:rPr>
                <w:noProof/>
                <w:webHidden/>
              </w:rPr>
              <w:fldChar w:fldCharType="separate"/>
            </w:r>
            <w:r w:rsidR="000E5CC6">
              <w:rPr>
                <w:noProof/>
                <w:webHidden/>
              </w:rPr>
              <w:t>8</w:t>
            </w:r>
            <w:r w:rsidR="000D4F48">
              <w:rPr>
                <w:noProof/>
                <w:webHidden/>
              </w:rPr>
              <w:fldChar w:fldCharType="end"/>
            </w:r>
          </w:hyperlink>
        </w:p>
        <w:p w14:paraId="2AC2EA61" w14:textId="2EFCE0DC" w:rsidR="00383680" w:rsidRDefault="00383680">
          <w:r>
            <w:rPr>
              <w:b/>
              <w:bCs/>
            </w:rPr>
            <w:fldChar w:fldCharType="end"/>
          </w:r>
        </w:p>
      </w:sdtContent>
    </w:sdt>
    <w:p w14:paraId="753FA4A6" w14:textId="77777777" w:rsidR="00383680" w:rsidRPr="008C1447" w:rsidRDefault="00383680" w:rsidP="00791020">
      <w:pPr>
        <w:rPr>
          <w:lang w:val="fr-CH"/>
        </w:rPr>
      </w:pPr>
    </w:p>
    <w:p w14:paraId="166059A9" w14:textId="77777777" w:rsidR="00823592" w:rsidRPr="008C1447" w:rsidRDefault="00823592" w:rsidP="00823592">
      <w:pPr>
        <w:rPr>
          <w:lang w:val="fr-CH"/>
        </w:rPr>
      </w:pPr>
    </w:p>
    <w:p w14:paraId="075318EC" w14:textId="65343A2E" w:rsidR="00C930E9" w:rsidRPr="008C1447" w:rsidRDefault="007C53D3" w:rsidP="00823592">
      <w:pPr>
        <w:pStyle w:val="Help"/>
        <w:rPr>
          <w:b/>
          <w:lang w:val="fr-CH"/>
        </w:rPr>
      </w:pPr>
      <w:r w:rsidRPr="008C1447">
        <w:rPr>
          <w:b/>
          <w:lang w:val="fr-CH"/>
        </w:rPr>
        <w:br w:type="page"/>
      </w:r>
    </w:p>
    <w:p w14:paraId="19EFBB0D" w14:textId="77777777" w:rsidR="007C53D3" w:rsidRPr="008C1447" w:rsidRDefault="001B7271" w:rsidP="00AE470C">
      <w:pPr>
        <w:pStyle w:val="Titre1"/>
        <w:rPr>
          <w:lang w:val="fr-CH"/>
        </w:rPr>
      </w:pPr>
      <w:bookmarkStart w:id="0" w:name="_Toc2333847"/>
      <w:bookmarkStart w:id="1" w:name="_Toc5278579"/>
      <w:r w:rsidRPr="008C1447">
        <w:rPr>
          <w:lang w:val="fr-CH"/>
        </w:rPr>
        <w:lastRenderedPageBreak/>
        <w:t>Introduction</w:t>
      </w:r>
      <w:bookmarkEnd w:id="0"/>
      <w:bookmarkEnd w:id="1"/>
    </w:p>
    <w:p w14:paraId="1CE7A6BC" w14:textId="77777777" w:rsidR="00CF39A8" w:rsidRPr="008C1447" w:rsidRDefault="001B7271" w:rsidP="001B7271">
      <w:pPr>
        <w:pStyle w:val="Titre2"/>
        <w:rPr>
          <w:i w:val="0"/>
          <w:iCs/>
          <w:lang w:val="fr-CH"/>
        </w:rPr>
      </w:pPr>
      <w:bookmarkStart w:id="2" w:name="_Toc2333848"/>
      <w:bookmarkStart w:id="3" w:name="_Toc5278580"/>
      <w:r w:rsidRPr="008C1447">
        <w:rPr>
          <w:i w:val="0"/>
          <w:iCs/>
          <w:lang w:val="fr-CH"/>
        </w:rPr>
        <w:t>Cadre, description et motivation</w:t>
      </w:r>
      <w:bookmarkEnd w:id="2"/>
      <w:bookmarkEnd w:id="3"/>
    </w:p>
    <w:p w14:paraId="7DF438EF" w14:textId="77777777" w:rsidR="00C3451C" w:rsidRPr="008C1447" w:rsidRDefault="005169E5" w:rsidP="00C3451C">
      <w:pPr>
        <w:rPr>
          <w:lang w:val="fr-CH"/>
        </w:rPr>
      </w:pPr>
      <w:r w:rsidRPr="008C1447">
        <w:rPr>
          <w:lang w:val="fr-CH"/>
        </w:rPr>
        <w:t>Dans le _</w:t>
      </w:r>
      <w:r w:rsidR="00C3451C" w:rsidRPr="008C1447">
        <w:rPr>
          <w:lang w:val="fr-CH"/>
        </w:rPr>
        <w:t>Moodle</w:t>
      </w:r>
      <w:r w:rsidRPr="008C1447">
        <w:rPr>
          <w:lang w:val="fr-CH"/>
        </w:rPr>
        <w:t xml:space="preserve"> MA-20 C’est un projet pour réaliser un jeu genre stratégie bataille navale et dépl</w:t>
      </w:r>
      <w:r w:rsidR="00C3451C" w:rsidRPr="008C1447">
        <w:rPr>
          <w:lang w:val="fr-CH"/>
        </w:rPr>
        <w:t>acer les b</w:t>
      </w:r>
      <w:r w:rsidR="006C0BFD" w:rsidRPr="008C1447">
        <w:rPr>
          <w:lang w:val="fr-CH"/>
        </w:rPr>
        <w:t>ateaux sur</w:t>
      </w:r>
      <w:r w:rsidR="00C3451C" w:rsidRPr="008C1447">
        <w:rPr>
          <w:lang w:val="fr-CH"/>
        </w:rPr>
        <w:t xml:space="preserve"> différent</w:t>
      </w:r>
      <w:r w:rsidR="006C0BFD" w:rsidRPr="008C1447">
        <w:rPr>
          <w:lang w:val="fr-CH"/>
        </w:rPr>
        <w:t>es</w:t>
      </w:r>
      <w:r w:rsidRPr="008C1447">
        <w:rPr>
          <w:lang w:val="fr-CH"/>
        </w:rPr>
        <w:t xml:space="preserve"> position</w:t>
      </w:r>
      <w:r w:rsidR="006C0BFD" w:rsidRPr="008C1447">
        <w:rPr>
          <w:lang w:val="fr-CH"/>
        </w:rPr>
        <w:t>s</w:t>
      </w:r>
      <w:r w:rsidRPr="008C1447">
        <w:rPr>
          <w:lang w:val="fr-CH"/>
        </w:rPr>
        <w:t xml:space="preserve"> </w:t>
      </w:r>
      <w:r w:rsidR="00C3451C" w:rsidRPr="008C1447">
        <w:rPr>
          <w:lang w:val="fr-CH"/>
        </w:rPr>
        <w:t xml:space="preserve">et aussi le but de ce choix travailler sur </w:t>
      </w:r>
      <w:r w:rsidR="00C3451C" w:rsidRPr="008C1447">
        <w:rPr>
          <w:b/>
          <w:lang w:val="fr-CH"/>
        </w:rPr>
        <w:t>GitHub</w:t>
      </w:r>
      <w:r w:rsidR="00C3451C" w:rsidRPr="008C1447">
        <w:rPr>
          <w:lang w:val="fr-CH"/>
        </w:rPr>
        <w:t xml:space="preserve"> le choix de ce jeu était par le prof </w:t>
      </w:r>
      <w:r w:rsidR="006C0BFD" w:rsidRPr="008C1447">
        <w:rPr>
          <w:lang w:val="fr-CH"/>
        </w:rPr>
        <w:t>deuxième but c’est appliquer les théories qu’on a vu au cours 431.</w:t>
      </w:r>
    </w:p>
    <w:p w14:paraId="1D392356" w14:textId="77777777" w:rsidR="00C3451C" w:rsidRPr="008C1447" w:rsidRDefault="00C3451C" w:rsidP="00C3451C">
      <w:pPr>
        <w:rPr>
          <w:lang w:val="fr-CH"/>
        </w:rPr>
      </w:pPr>
    </w:p>
    <w:p w14:paraId="340D4D1F" w14:textId="77777777" w:rsidR="00CF39A8" w:rsidRPr="008C1447" w:rsidRDefault="006E2C58" w:rsidP="007C53D3">
      <w:pPr>
        <w:pStyle w:val="Titre2"/>
        <w:rPr>
          <w:i w:val="0"/>
          <w:iCs/>
          <w:lang w:val="fr-CH"/>
        </w:rPr>
      </w:pPr>
      <w:bookmarkStart w:id="4" w:name="_Toc2333849"/>
      <w:bookmarkStart w:id="5" w:name="_Toc5278581"/>
      <w:r w:rsidRPr="008C1447">
        <w:rPr>
          <w:i w:val="0"/>
          <w:iCs/>
          <w:lang w:val="fr-CH"/>
        </w:rPr>
        <w:t>Organisation</w:t>
      </w:r>
      <w:bookmarkEnd w:id="4"/>
      <w:bookmarkEnd w:id="5"/>
    </w:p>
    <w:p w14:paraId="7D545E8C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Un projet individuel réaliser par</w:t>
      </w:r>
    </w:p>
    <w:p w14:paraId="28BC1B38" w14:textId="77777777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>Marwan Alhelo</w:t>
      </w:r>
    </w:p>
    <w:p w14:paraId="536CFEA5" w14:textId="3716EC04" w:rsidR="006C0BFD" w:rsidRPr="008C1447" w:rsidRDefault="006C0BFD" w:rsidP="006C0BFD">
      <w:pPr>
        <w:rPr>
          <w:lang w:val="fr-CH"/>
        </w:rPr>
      </w:pPr>
      <w:r w:rsidRPr="008C1447">
        <w:rPr>
          <w:lang w:val="fr-CH"/>
        </w:rPr>
        <w:t xml:space="preserve">Le chef du projet </w:t>
      </w:r>
      <w:r w:rsidR="00153E77" w:rsidRPr="008C1447">
        <w:rPr>
          <w:lang w:val="fr-CH"/>
        </w:rPr>
        <w:t>M. Carrel</w:t>
      </w:r>
      <w:r w:rsidRPr="008C1447">
        <w:rPr>
          <w:lang w:val="fr-CH"/>
        </w:rPr>
        <w:t xml:space="preserve"> Xavier</w:t>
      </w:r>
    </w:p>
    <w:p w14:paraId="1771EED7" w14:textId="77777777" w:rsidR="006C0BFD" w:rsidRPr="008C1447" w:rsidRDefault="006C0BFD" w:rsidP="006C0BFD">
      <w:pPr>
        <w:rPr>
          <w:lang w:val="fr-CH"/>
        </w:rPr>
      </w:pPr>
    </w:p>
    <w:p w14:paraId="08E45AFE" w14:textId="77777777" w:rsidR="006E2C58" w:rsidRPr="008C1447" w:rsidRDefault="006E2C58" w:rsidP="006E2C58">
      <w:pPr>
        <w:pStyle w:val="Titre2"/>
        <w:rPr>
          <w:i w:val="0"/>
          <w:iCs/>
          <w:lang w:val="fr-CH"/>
        </w:rPr>
      </w:pPr>
      <w:bookmarkStart w:id="6" w:name="_Toc2333850"/>
      <w:bookmarkStart w:id="7" w:name="_Toc5278582"/>
      <w:r w:rsidRPr="008C1447">
        <w:rPr>
          <w:i w:val="0"/>
          <w:iCs/>
          <w:lang w:val="fr-CH"/>
        </w:rPr>
        <w:t>Objectifs</w:t>
      </w:r>
      <w:bookmarkEnd w:id="6"/>
      <w:bookmarkEnd w:id="7"/>
    </w:p>
    <w:p w14:paraId="3B836E2F" w14:textId="77777777" w:rsidR="00226C29" w:rsidRPr="008C1447" w:rsidRDefault="00226C29" w:rsidP="00226C29">
      <w:pPr>
        <w:rPr>
          <w:rFonts w:ascii="Calibri" w:hAnsi="Calibri"/>
          <w:sz w:val="22"/>
          <w:lang w:val="fr-CH"/>
        </w:rPr>
      </w:pPr>
      <w:r w:rsidRPr="008C1447">
        <w:rPr>
          <w:lang w:val="fr-CH"/>
        </w:rPr>
        <w:t>Version 0.1</w:t>
      </w:r>
    </w:p>
    <w:p w14:paraId="3C26C57C" w14:textId="53F8095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Jouer une partie de bataille alors que la position </w:t>
      </w:r>
      <w:r w:rsidR="00A53E39" w:rsidRPr="008C1447">
        <w:rPr>
          <w:lang w:val="fr-CH"/>
        </w:rPr>
        <w:t>des bateaux</w:t>
      </w:r>
      <w:r w:rsidRPr="008C1447">
        <w:rPr>
          <w:lang w:val="fr-CH"/>
        </w:rPr>
        <w:t xml:space="preserve"> est fixe</w:t>
      </w:r>
    </w:p>
    <w:p w14:paraId="3672F9AB" w14:textId="00FE2346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 xml:space="preserve">- Affiché </w:t>
      </w:r>
      <w:r w:rsidR="00A53E39" w:rsidRPr="008C1447">
        <w:rPr>
          <w:lang w:val="fr-CH"/>
        </w:rPr>
        <w:t>l’aide</w:t>
      </w:r>
      <w:r w:rsidRPr="008C1447">
        <w:rPr>
          <w:lang w:val="fr-CH"/>
        </w:rPr>
        <w:t xml:space="preserve"> du jeu</w:t>
      </w:r>
    </w:p>
    <w:p w14:paraId="73E0E3DE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Version 1.0</w:t>
      </w:r>
    </w:p>
    <w:p w14:paraId="1592B82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Pouvoir s'authentifier</w:t>
      </w:r>
    </w:p>
    <w:p w14:paraId="38B0925B" w14:textId="65B5D2C3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Enregistre les faits important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durent la partie</w:t>
      </w:r>
    </w:p>
    <w:p w14:paraId="68EB7822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 jeux choisis une grille aléatoirement parmi une liste de grille défini</w:t>
      </w:r>
    </w:p>
    <w:p w14:paraId="2C6CB0B5" w14:textId="0B636992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Affiché les résultats des partie</w:t>
      </w:r>
      <w:r w:rsidR="00863257">
        <w:rPr>
          <w:lang w:val="fr-CH"/>
        </w:rPr>
        <w:t>s</w:t>
      </w:r>
      <w:r w:rsidRPr="008C1447">
        <w:rPr>
          <w:lang w:val="fr-CH"/>
        </w:rPr>
        <w:t xml:space="preserve"> précédente</w:t>
      </w:r>
    </w:p>
    <w:p w14:paraId="60C3C8FF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Remarque</w:t>
      </w:r>
    </w:p>
    <w:p w14:paraId="5202D626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Les fichiers sont utilisé pour enregistre les données</w:t>
      </w:r>
    </w:p>
    <w:p w14:paraId="51DE3EC7" w14:textId="7777777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l'interface sera en Format Console</w:t>
      </w:r>
      <w:r w:rsidR="00605129" w:rsidRPr="008C1447">
        <w:rPr>
          <w:lang w:val="fr-CH"/>
        </w:rPr>
        <w:t xml:space="preserve"> </w:t>
      </w:r>
    </w:p>
    <w:p w14:paraId="6EF43647" w14:textId="238EB417" w:rsidR="00226C29" w:rsidRPr="008C1447" w:rsidRDefault="00226C29" w:rsidP="00226C29">
      <w:pPr>
        <w:rPr>
          <w:lang w:val="fr-CH"/>
        </w:rPr>
      </w:pPr>
      <w:r w:rsidRPr="008C1447">
        <w:rPr>
          <w:lang w:val="fr-CH"/>
        </w:rPr>
        <w:t>- des fonctionnalités sont envisageables</w:t>
      </w:r>
    </w:p>
    <w:p w14:paraId="29D3266C" w14:textId="77777777" w:rsidR="007C53D3" w:rsidRPr="008C1447" w:rsidRDefault="007C53D3" w:rsidP="00AA0785">
      <w:pPr>
        <w:pStyle w:val="Titre2"/>
        <w:rPr>
          <w:i w:val="0"/>
          <w:iCs/>
          <w:lang w:val="fr-CH"/>
        </w:rPr>
      </w:pPr>
      <w:bookmarkStart w:id="8" w:name="_Toc2333851"/>
      <w:bookmarkStart w:id="9" w:name="_Toc5278583"/>
      <w:r w:rsidRPr="008C1447">
        <w:rPr>
          <w:i w:val="0"/>
          <w:iCs/>
          <w:lang w:val="fr-CH"/>
        </w:rPr>
        <w:t>Planification</w:t>
      </w:r>
      <w:r w:rsidR="00E63311" w:rsidRPr="008C1447">
        <w:rPr>
          <w:i w:val="0"/>
          <w:iCs/>
          <w:lang w:val="fr-CH"/>
        </w:rPr>
        <w:t xml:space="preserve"> initiale</w:t>
      </w:r>
      <w:bookmarkEnd w:id="8"/>
      <w:bookmarkEnd w:id="9"/>
    </w:p>
    <w:p w14:paraId="2475D4FA" w14:textId="12AFD7F7" w:rsidR="00F233A2" w:rsidRDefault="00A5352C" w:rsidP="00F233A2">
      <w:pPr>
        <w:rPr>
          <w:lang w:val="fr-CH"/>
        </w:rPr>
      </w:pPr>
      <w:r>
        <w:rPr>
          <w:noProof/>
        </w:rPr>
        <w:pict w14:anchorId="7AA4C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12.1pt;margin-top:19.5pt;width:387.6pt;height:228.4pt;z-index:-251656704;mso-position-horizontal-relative:text;mso-position-vertical-relative:text;mso-width-relative:page;mso-height-relative:page" wrapcoords="-58 0 -58 21501 21600 21501 21600 0 -58 0">
            <v:imagedata r:id="rId13" o:title="BN"/>
            <w10:wrap type="through"/>
          </v:shape>
        </w:pict>
      </w:r>
    </w:p>
    <w:p w14:paraId="6BE2A111" w14:textId="77777777" w:rsidR="00823592" w:rsidRDefault="00823592" w:rsidP="00F233A2">
      <w:pPr>
        <w:rPr>
          <w:lang w:val="fr-CH"/>
        </w:rPr>
      </w:pPr>
    </w:p>
    <w:p w14:paraId="16A8D063" w14:textId="553004AE" w:rsidR="00823592" w:rsidRDefault="00823592" w:rsidP="00F233A2">
      <w:pPr>
        <w:rPr>
          <w:lang w:val="fr-CH"/>
        </w:rPr>
      </w:pPr>
    </w:p>
    <w:p w14:paraId="65CD7AEB" w14:textId="65193269" w:rsidR="00823592" w:rsidRDefault="00823592" w:rsidP="00F233A2">
      <w:pPr>
        <w:rPr>
          <w:lang w:val="fr-CH"/>
        </w:rPr>
      </w:pPr>
    </w:p>
    <w:p w14:paraId="53FAA5F6" w14:textId="1A2599BB" w:rsidR="00823592" w:rsidRDefault="00823592" w:rsidP="00F233A2">
      <w:pPr>
        <w:rPr>
          <w:lang w:val="fr-CH"/>
        </w:rPr>
      </w:pPr>
    </w:p>
    <w:p w14:paraId="21D22B8E" w14:textId="545C3350" w:rsidR="00823592" w:rsidRDefault="00823592" w:rsidP="00F233A2">
      <w:pPr>
        <w:rPr>
          <w:lang w:val="fr-CH"/>
        </w:rPr>
      </w:pPr>
    </w:p>
    <w:p w14:paraId="702976ED" w14:textId="26C6F4EC" w:rsidR="00823592" w:rsidRDefault="00823592" w:rsidP="00F233A2">
      <w:pPr>
        <w:rPr>
          <w:lang w:val="fr-CH"/>
        </w:rPr>
      </w:pPr>
    </w:p>
    <w:p w14:paraId="39AED189" w14:textId="10C23360" w:rsidR="00823592" w:rsidRDefault="00823592" w:rsidP="00F233A2">
      <w:pPr>
        <w:rPr>
          <w:lang w:val="fr-CH"/>
        </w:rPr>
      </w:pPr>
    </w:p>
    <w:p w14:paraId="0539A213" w14:textId="176F3BC7" w:rsidR="00823592" w:rsidRDefault="00823592" w:rsidP="00F233A2">
      <w:pPr>
        <w:rPr>
          <w:lang w:val="fr-CH"/>
        </w:rPr>
      </w:pPr>
    </w:p>
    <w:p w14:paraId="21550182" w14:textId="1BF281E7" w:rsidR="00823592" w:rsidRDefault="00823592" w:rsidP="00F233A2">
      <w:pPr>
        <w:rPr>
          <w:lang w:val="fr-CH"/>
        </w:rPr>
      </w:pPr>
    </w:p>
    <w:p w14:paraId="416E34B0" w14:textId="38EFE43C" w:rsidR="00823592" w:rsidRDefault="00823592" w:rsidP="00F233A2">
      <w:pPr>
        <w:rPr>
          <w:lang w:val="fr-CH"/>
        </w:rPr>
      </w:pPr>
    </w:p>
    <w:p w14:paraId="661390F6" w14:textId="5E7E2FA8" w:rsidR="00823592" w:rsidRDefault="00823592" w:rsidP="00F233A2">
      <w:pPr>
        <w:rPr>
          <w:lang w:val="fr-CH"/>
        </w:rPr>
      </w:pPr>
    </w:p>
    <w:p w14:paraId="29F71C1F" w14:textId="7EF4E73F" w:rsidR="00823592" w:rsidRDefault="00823592" w:rsidP="00F233A2">
      <w:pPr>
        <w:rPr>
          <w:lang w:val="fr-CH"/>
        </w:rPr>
      </w:pPr>
    </w:p>
    <w:p w14:paraId="14586708" w14:textId="0F120BF6" w:rsidR="00823592" w:rsidRDefault="00823592" w:rsidP="00F233A2">
      <w:pPr>
        <w:rPr>
          <w:lang w:val="fr-CH"/>
        </w:rPr>
      </w:pPr>
    </w:p>
    <w:p w14:paraId="42618B6C" w14:textId="77777777" w:rsidR="00823592" w:rsidRPr="008C1447" w:rsidRDefault="00823592" w:rsidP="00F233A2">
      <w:pPr>
        <w:rPr>
          <w:lang w:val="fr-CH"/>
        </w:rPr>
      </w:pPr>
    </w:p>
    <w:p w14:paraId="3C9CDCDB" w14:textId="77777777" w:rsidR="0083170D" w:rsidRPr="008C1447" w:rsidRDefault="0083170D" w:rsidP="0083170D">
      <w:pPr>
        <w:pStyle w:val="Titre1"/>
        <w:rPr>
          <w:lang w:val="fr-CH"/>
        </w:rPr>
      </w:pPr>
      <w:bookmarkStart w:id="10" w:name="_Toc2333852"/>
      <w:bookmarkStart w:id="11" w:name="_Toc5278584"/>
      <w:r w:rsidRPr="008C1447">
        <w:rPr>
          <w:lang w:val="fr-CH"/>
        </w:rPr>
        <w:lastRenderedPageBreak/>
        <w:t>Analyse</w:t>
      </w:r>
      <w:bookmarkEnd w:id="10"/>
      <w:bookmarkEnd w:id="11"/>
    </w:p>
    <w:p w14:paraId="4859FBE1" w14:textId="627D052C" w:rsidR="004C1895" w:rsidRDefault="00A14804" w:rsidP="004C1895">
      <w:pPr>
        <w:pStyle w:val="Titre2"/>
        <w:rPr>
          <w:i w:val="0"/>
          <w:iCs/>
          <w:lang w:val="fr-CH"/>
        </w:rPr>
      </w:pPr>
      <w:bookmarkStart w:id="12" w:name="_Toc2333853"/>
      <w:bookmarkStart w:id="13" w:name="_Toc5278585"/>
      <w:r w:rsidRPr="008C1447">
        <w:rPr>
          <w:i w:val="0"/>
          <w:iCs/>
          <w:lang w:val="fr-CH"/>
        </w:rPr>
        <w:t>Use cases et scénarios</w:t>
      </w:r>
      <w:bookmarkEnd w:id="12"/>
      <w:bookmarkEnd w:id="13"/>
    </w:p>
    <w:p w14:paraId="713C4777" w14:textId="6F5CD343" w:rsidR="002D5E8D" w:rsidRDefault="002D5E8D" w:rsidP="002D5E8D">
      <w:pPr>
        <w:rPr>
          <w:lang w:val="fr-CH"/>
        </w:rPr>
      </w:pPr>
    </w:p>
    <w:p w14:paraId="5721B6F0" w14:textId="77777777" w:rsidR="002D5E8D" w:rsidRPr="002D5E8D" w:rsidRDefault="002D5E8D" w:rsidP="002D5E8D">
      <w:pPr>
        <w:rPr>
          <w:lang w:val="fr-CH"/>
        </w:rPr>
      </w:pPr>
    </w:p>
    <w:p w14:paraId="0F508383" w14:textId="7D647E2B" w:rsidR="003E1672" w:rsidRPr="008C1447" w:rsidRDefault="00AD5E9C" w:rsidP="00B9268F">
      <w:pPr>
        <w:pStyle w:val="Titre3"/>
        <w:rPr>
          <w:lang w:val="fr-CH"/>
        </w:rPr>
      </w:pPr>
      <w:bookmarkStart w:id="14" w:name="_Toc2333854"/>
      <w:bookmarkStart w:id="15" w:name="_Toc5278586"/>
      <w:bookmarkStart w:id="16" w:name="_Toc71691012"/>
      <w:r w:rsidRPr="008C1447">
        <w:rPr>
          <w:lang w:val="fr-CH"/>
        </w:rPr>
        <w:t xml:space="preserve">(Apprendre à </w:t>
      </w:r>
      <w:bookmarkEnd w:id="14"/>
      <w:r w:rsidR="00B91A2F" w:rsidRPr="008C1447">
        <w:rPr>
          <w:lang w:val="fr-CH"/>
        </w:rPr>
        <w:t>jouer)</w:t>
      </w:r>
      <w:bookmarkEnd w:id="15"/>
    </w:p>
    <w:p w14:paraId="64AE74C6" w14:textId="6D849402" w:rsidR="004C1895" w:rsidRPr="008C1447" w:rsidRDefault="002D5E8D" w:rsidP="00763219">
      <w:pPr>
        <w:pStyle w:val="Titre4"/>
        <w:numPr>
          <w:ilvl w:val="1"/>
          <w:numId w:val="31"/>
        </w:numPr>
        <w:rPr>
          <w:lang w:val="fr-CH"/>
        </w:rPr>
      </w:pPr>
      <w:r>
        <w:rPr>
          <w:lang w:val="fr-CH"/>
        </w:rPr>
        <w:t xml:space="preserve">Afficher </w:t>
      </w:r>
      <w:r w:rsidR="00153E77">
        <w:rPr>
          <w:lang w:val="fr-CH"/>
        </w:rPr>
        <w:t>l’</w:t>
      </w:r>
      <w:r w:rsidR="00153E77" w:rsidRPr="008C1447">
        <w:rPr>
          <w:lang w:val="fr-CH"/>
        </w:rPr>
        <w:t>aide. Du. Jeu</w:t>
      </w:r>
    </w:p>
    <w:tbl>
      <w:tblPr>
        <w:tblStyle w:val="TableauGrille4-Accentuation1"/>
        <w:tblpPr w:leftFromText="141" w:rightFromText="141" w:vertAnchor="page" w:horzAnchor="margin" w:tblpY="4051"/>
        <w:tblW w:w="90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84"/>
      </w:tblGrid>
      <w:tr w:rsidR="00D64DB9" w14:paraId="1F1DAA9F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497EAE63" w14:textId="77777777" w:rsidR="00D64DB9" w:rsidRPr="00C7186B" w:rsidRDefault="00D64DB9" w:rsidP="008B01A7">
            <w:pPr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 xml:space="preserve">Identifiant </w:t>
            </w:r>
          </w:p>
        </w:tc>
        <w:tc>
          <w:tcPr>
            <w:tcW w:w="60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FBFBF" w:themeFill="background1" w:themeFillShade="BF"/>
          </w:tcPr>
          <w:p w14:paraId="1BF4F312" w14:textId="77777777" w:rsidR="00D64DB9" w:rsidRPr="00C7186B" w:rsidRDefault="00D64DB9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186B">
              <w:rPr>
                <w:b w:val="0"/>
                <w:color w:val="000000" w:themeColor="text1"/>
              </w:rPr>
              <w:t>AJ01</w:t>
            </w:r>
          </w:p>
        </w:tc>
      </w:tr>
      <w:tr w:rsidR="00D64DB9" w14:paraId="01AEB632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0274843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84" w:type="dxa"/>
            <w:shd w:val="clear" w:color="auto" w:fill="FFFFFF" w:themeFill="background1"/>
          </w:tcPr>
          <w:p w14:paraId="0E0C1C84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64DB9" w14:paraId="02C83FB3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6903F28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84" w:type="dxa"/>
          </w:tcPr>
          <w:p w14:paraId="06D3B4B5" w14:textId="59881D58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l’aide du jeu</w:t>
            </w:r>
          </w:p>
        </w:tc>
      </w:tr>
      <w:tr w:rsidR="00D64DB9" w14:paraId="0D8CE5AC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5740757E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84" w:type="dxa"/>
            <w:shd w:val="clear" w:color="auto" w:fill="FFFFFF" w:themeFill="background1"/>
          </w:tcPr>
          <w:p w14:paraId="5EE836D8" w14:textId="77777777" w:rsidR="00D64DB9" w:rsidRDefault="00D64DB9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Apprendre à jouer</w:t>
            </w:r>
          </w:p>
        </w:tc>
      </w:tr>
      <w:tr w:rsidR="00D64DB9" w14:paraId="1C945CDD" w14:textId="77777777" w:rsidTr="00EA297F">
        <w:trPr>
          <w:cantSplit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153ABDB" w14:textId="77777777" w:rsidR="00D64DB9" w:rsidRPr="002766C8" w:rsidRDefault="00D64DB9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84" w:type="dxa"/>
          </w:tcPr>
          <w:p w14:paraId="31F4EF7D" w14:textId="77777777" w:rsidR="00D64DB9" w:rsidRDefault="00D64DB9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3410B993" w14:textId="77777777" w:rsidR="00DF09FA" w:rsidRPr="008C1447" w:rsidRDefault="00DF09FA" w:rsidP="00DF09FA">
      <w:pPr>
        <w:rPr>
          <w:lang w:val="fr-CH"/>
        </w:rPr>
      </w:pPr>
    </w:p>
    <w:p w14:paraId="6542C7BE" w14:textId="4DF5A608" w:rsidR="00D64DB9" w:rsidRDefault="00D64DB9" w:rsidP="00AD5E9C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667457" w14:paraId="6F59DBEA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CBDB5B2" w14:textId="77777777" w:rsidR="00667457" w:rsidRPr="006751BB" w:rsidRDefault="00667457" w:rsidP="008B01A7">
            <w:pPr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Action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4F05EE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6474C942" w14:textId="77777777" w:rsidR="00667457" w:rsidRPr="006751BB" w:rsidRDefault="00667457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751BB">
              <w:rPr>
                <w:b w:val="0"/>
                <w:color w:val="auto"/>
              </w:rPr>
              <w:t>Réaction</w:t>
            </w:r>
          </w:p>
        </w:tc>
      </w:tr>
      <w:tr w:rsidR="00667457" w14:paraId="1B5EB0D5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5569246" w14:textId="77777777" w:rsidR="00667457" w:rsidRPr="002766C8" w:rsidRDefault="00667457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3020" w:type="dxa"/>
            <w:shd w:val="clear" w:color="auto" w:fill="FFFFFF" w:themeFill="background1"/>
          </w:tcPr>
          <w:p w14:paraId="4536616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244257B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667457" w14:paraId="182D184C" w14:textId="77777777" w:rsidTr="00EA297F">
        <w:trPr>
          <w:cantSplit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AB2AA5B" w14:textId="77777777" w:rsidR="00667457" w:rsidRPr="002766C8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Taper 1 </w:t>
            </w:r>
          </w:p>
        </w:tc>
        <w:tc>
          <w:tcPr>
            <w:tcW w:w="3020" w:type="dxa"/>
            <w:shd w:val="clear" w:color="auto" w:fill="FFFFFF" w:themeFill="background1"/>
          </w:tcPr>
          <w:p w14:paraId="533E29C4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D533B3" w14:textId="160F2AB1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 l’aide du jeu (02)</w:t>
            </w:r>
          </w:p>
        </w:tc>
      </w:tr>
      <w:tr w:rsidR="00667457" w14:paraId="40A4612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509CCEA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 xml:space="preserve">Lu l’aide </w:t>
            </w:r>
          </w:p>
        </w:tc>
        <w:tc>
          <w:tcPr>
            <w:tcW w:w="3020" w:type="dxa"/>
            <w:shd w:val="clear" w:color="auto" w:fill="FFFFFF" w:themeFill="background1"/>
          </w:tcPr>
          <w:p w14:paraId="3406F46A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09DB6452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7457" w14:paraId="2AE23D50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7D2FD3F4" w14:textId="77777777" w:rsidR="00667457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une touche</w:t>
            </w:r>
          </w:p>
        </w:tc>
        <w:tc>
          <w:tcPr>
            <w:tcW w:w="3020" w:type="dxa"/>
            <w:shd w:val="clear" w:color="auto" w:fill="FFFFFF" w:themeFill="background1"/>
          </w:tcPr>
          <w:p w14:paraId="2EE34016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5F1E5CFD" w14:textId="77777777" w:rsidR="00667457" w:rsidRDefault="00667457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menu</w:t>
            </w:r>
          </w:p>
        </w:tc>
      </w:tr>
      <w:tr w:rsidR="00667457" w14:paraId="2BEBD03D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456F304" w14:textId="77777777" w:rsidR="00667457" w:rsidRPr="00AA57A3" w:rsidRDefault="00667457" w:rsidP="008B01A7">
            <w:pPr>
              <w:rPr>
                <w:b w:val="0"/>
              </w:rPr>
            </w:pPr>
            <w:r>
              <w:rPr>
                <w:b w:val="0"/>
              </w:rPr>
              <w:t>Taper 0</w:t>
            </w:r>
          </w:p>
        </w:tc>
        <w:tc>
          <w:tcPr>
            <w:tcW w:w="3020" w:type="dxa"/>
            <w:shd w:val="clear" w:color="auto" w:fill="FFFFFF" w:themeFill="background1"/>
          </w:tcPr>
          <w:p w14:paraId="56B5A8D5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21ADF0E" w14:textId="77777777" w:rsidR="00667457" w:rsidRDefault="00667457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Quitter </w:t>
            </w:r>
          </w:p>
        </w:tc>
      </w:tr>
    </w:tbl>
    <w:p w14:paraId="4908E0CE" w14:textId="77777777" w:rsidR="00B91A2F" w:rsidRPr="008C1447" w:rsidRDefault="00B91A2F" w:rsidP="00AD5E9C">
      <w:pPr>
        <w:rPr>
          <w:lang w:val="fr-CH"/>
        </w:rPr>
      </w:pPr>
    </w:p>
    <w:p w14:paraId="4855D231" w14:textId="77777777" w:rsidR="004C1895" w:rsidRPr="008C1447" w:rsidRDefault="00DF09FA" w:rsidP="00763219">
      <w:pPr>
        <w:pStyle w:val="Titre4"/>
        <w:numPr>
          <w:ilvl w:val="1"/>
          <w:numId w:val="31"/>
        </w:numPr>
        <w:rPr>
          <w:lang w:val="fr-CH"/>
        </w:rPr>
      </w:pPr>
      <w:r w:rsidRPr="008C1447">
        <w:rPr>
          <w:lang w:val="fr-CH"/>
        </w:rPr>
        <w:t xml:space="preserve">Exécuter un tutoriel </w:t>
      </w:r>
    </w:p>
    <w:p w14:paraId="1F6D8409" w14:textId="77777777" w:rsidR="004C1895" w:rsidRPr="008C1447" w:rsidRDefault="00763219" w:rsidP="004C1895">
      <w:pPr>
        <w:pStyle w:val="Titre3"/>
        <w:rPr>
          <w:lang w:val="fr-CH"/>
        </w:rPr>
      </w:pPr>
      <w:bookmarkStart w:id="17" w:name="_Toc2333855"/>
      <w:bookmarkStart w:id="18" w:name="_Toc5278587"/>
      <w:r w:rsidRPr="008C1447">
        <w:rPr>
          <w:lang w:val="fr-CH"/>
        </w:rPr>
        <w:t>(Placer les bateaux</w:t>
      </w:r>
      <w:r w:rsidR="004C1895" w:rsidRPr="008C1447">
        <w:rPr>
          <w:lang w:val="fr-CH"/>
        </w:rPr>
        <w:t>)</w:t>
      </w:r>
      <w:bookmarkEnd w:id="17"/>
      <w:bookmarkEnd w:id="18"/>
    </w:p>
    <w:p w14:paraId="476F05C4" w14:textId="77777777" w:rsidR="004C1895" w:rsidRPr="008C144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Le code place les bateaux à positions fixes</w:t>
      </w:r>
    </w:p>
    <w:tbl>
      <w:tblPr>
        <w:tblStyle w:val="TableauGrille4-Accentuation1"/>
        <w:tblpPr w:leftFromText="141" w:rightFromText="141" w:vertAnchor="page" w:horzAnchor="margin" w:tblpY="9824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3"/>
        <w:gridCol w:w="5754"/>
      </w:tblGrid>
      <w:tr w:rsidR="00461135" w14:paraId="6D3FBCE5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7D8703" w14:textId="77777777" w:rsidR="00461135" w:rsidRPr="00643FF0" w:rsidRDefault="00461135" w:rsidP="00461135">
            <w:pPr>
              <w:ind w:left="911"/>
              <w:rPr>
                <w:b w:val="0"/>
              </w:rPr>
            </w:pPr>
            <w:r w:rsidRPr="00643FF0">
              <w:rPr>
                <w:b w:val="0"/>
                <w:color w:val="auto"/>
              </w:rPr>
              <w:t>Identifiant</w:t>
            </w:r>
          </w:p>
        </w:tc>
        <w:tc>
          <w:tcPr>
            <w:tcW w:w="57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2AB1420D" w14:textId="77777777" w:rsidR="00461135" w:rsidRPr="00132854" w:rsidRDefault="00461135" w:rsidP="00461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132854">
              <w:rPr>
                <w:b w:val="0"/>
                <w:color w:val="000000" w:themeColor="text1"/>
              </w:rPr>
              <w:t>PB01</w:t>
            </w:r>
          </w:p>
        </w:tc>
      </w:tr>
      <w:tr w:rsidR="00461135" w14:paraId="0ACB1221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413E84AB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En tant que</w:t>
            </w:r>
          </w:p>
        </w:tc>
        <w:tc>
          <w:tcPr>
            <w:tcW w:w="5754" w:type="dxa"/>
            <w:shd w:val="clear" w:color="auto" w:fill="FFFFFF" w:themeFill="background1"/>
          </w:tcPr>
          <w:p w14:paraId="1674681E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461135" w14:paraId="4BF2070B" w14:textId="77777777" w:rsidTr="00EA297F">
        <w:trPr>
          <w:cantSplit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2B833D8D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5754" w:type="dxa"/>
            <w:shd w:val="clear" w:color="auto" w:fill="FFFFFF" w:themeFill="background1"/>
          </w:tcPr>
          <w:p w14:paraId="7E9D7BBD" w14:textId="52B11D4D" w:rsidR="00B5781A" w:rsidRPr="00B5781A" w:rsidRDefault="00461135" w:rsidP="00B5781A">
            <w:pPr>
              <w:pStyle w:val="Titre2"/>
              <w:numPr>
                <w:ilvl w:val="0"/>
                <w:numId w:val="0"/>
              </w:num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i w:val="0"/>
                <w:u w:val="none"/>
              </w:rPr>
            </w:pPr>
            <w:bookmarkStart w:id="19" w:name="_Toc3791178"/>
            <w:bookmarkStart w:id="20" w:name="_Toc5278588"/>
            <w:r w:rsidRPr="00B3790A">
              <w:rPr>
                <w:rFonts w:asciiTheme="minorHAnsi" w:hAnsiTheme="minorHAnsi" w:cstheme="minorHAnsi"/>
                <w:b w:val="0"/>
                <w:i w:val="0"/>
                <w:u w:val="none"/>
              </w:rPr>
              <w:t>Le code place les bateaux à positions fixes</w:t>
            </w:r>
            <w:bookmarkEnd w:id="19"/>
            <w:bookmarkEnd w:id="20"/>
          </w:p>
          <w:p w14:paraId="125E6FC1" w14:textId="77777777" w:rsidR="00461135" w:rsidRPr="00B3790A" w:rsidRDefault="00461135" w:rsidP="00461135">
            <w:pPr>
              <w:ind w:left="-1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1135" w14:paraId="624377E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1F051939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5754" w:type="dxa"/>
            <w:shd w:val="clear" w:color="auto" w:fill="FFFFFF" w:themeFill="background1"/>
          </w:tcPr>
          <w:p w14:paraId="21A56C96" w14:textId="77777777" w:rsidR="00461135" w:rsidRDefault="00461135" w:rsidP="00461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Pouvoir vérifier le bon fonctionnement </w:t>
            </w:r>
          </w:p>
        </w:tc>
      </w:tr>
      <w:tr w:rsidR="00461135" w14:paraId="49225329" w14:textId="77777777" w:rsidTr="00EA297F">
        <w:trPr>
          <w:cantSplit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3" w:type="dxa"/>
            <w:shd w:val="clear" w:color="auto" w:fill="FFFFFF" w:themeFill="background1"/>
          </w:tcPr>
          <w:p w14:paraId="515BC8B6" w14:textId="77777777" w:rsidR="00461135" w:rsidRPr="002766C8" w:rsidRDefault="00461135" w:rsidP="00461135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5754" w:type="dxa"/>
            <w:shd w:val="clear" w:color="auto" w:fill="FFFFFF" w:themeFill="background1"/>
          </w:tcPr>
          <w:p w14:paraId="492FC841" w14:textId="77777777" w:rsidR="00461135" w:rsidRDefault="00461135" w:rsidP="00461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</w:tbl>
    <w:p w14:paraId="122F3A91" w14:textId="77777777" w:rsidR="00763219" w:rsidRPr="008C1447" w:rsidRDefault="00763219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1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2784"/>
        <w:gridCol w:w="3020"/>
      </w:tblGrid>
      <w:tr w:rsidR="00B3790A" w14:paraId="51F21E49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358DE2B2" w14:textId="77777777" w:rsidR="00B3790A" w:rsidRPr="00643FF0" w:rsidRDefault="00B3790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27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F3EA11B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0B74580" w14:textId="77777777" w:rsidR="00B3790A" w:rsidRPr="00643FF0" w:rsidRDefault="00B3790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B3790A" w14:paraId="2304863B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5080A7BE" w14:textId="77777777" w:rsidR="00B3790A" w:rsidRPr="002766C8" w:rsidRDefault="00B3790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clique le jeu de bataille navale</w:t>
            </w:r>
          </w:p>
        </w:tc>
        <w:tc>
          <w:tcPr>
            <w:tcW w:w="2784" w:type="dxa"/>
            <w:shd w:val="clear" w:color="auto" w:fill="FFFFFF" w:themeFill="background1"/>
          </w:tcPr>
          <w:p w14:paraId="72AFF9F7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4155FA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jeu s’allume et s’affiche un menu (01)</w:t>
            </w:r>
          </w:p>
        </w:tc>
      </w:tr>
      <w:tr w:rsidR="00B3790A" w14:paraId="251DE31C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F9E4E1C" w14:textId="77777777" w:rsidR="00B3790A" w:rsidRPr="002766C8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2</w:t>
            </w:r>
          </w:p>
          <w:p w14:paraId="77278FB7" w14:textId="77777777" w:rsidR="00B3790A" w:rsidRPr="002766C8" w:rsidRDefault="00B3790A" w:rsidP="008B01A7">
            <w:pPr>
              <w:rPr>
                <w:b w:val="0"/>
              </w:rPr>
            </w:pPr>
          </w:p>
        </w:tc>
        <w:tc>
          <w:tcPr>
            <w:tcW w:w="2784" w:type="dxa"/>
            <w:shd w:val="clear" w:color="auto" w:fill="FFFFFF" w:themeFill="background1"/>
          </w:tcPr>
          <w:p w14:paraId="43C14FF3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6A24E97A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Afficher les possibilités de placement (03)</w:t>
            </w:r>
          </w:p>
        </w:tc>
      </w:tr>
      <w:tr w:rsidR="00B3790A" w14:paraId="5C0CEE10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069E7155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1</w:t>
            </w:r>
          </w:p>
        </w:tc>
        <w:tc>
          <w:tcPr>
            <w:tcW w:w="2784" w:type="dxa"/>
            <w:shd w:val="clear" w:color="auto" w:fill="FFFFFF" w:themeFill="background1"/>
          </w:tcPr>
          <w:p w14:paraId="076E7A4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34560309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Chargé la grille fixe.</w:t>
            </w:r>
          </w:p>
          <w:p w14:paraId="62BF32CE" w14:textId="77777777" w:rsidR="00B3790A" w:rsidRDefault="00B3790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 au menu (01)</w:t>
            </w:r>
          </w:p>
        </w:tc>
      </w:tr>
      <w:tr w:rsidR="00B3790A" w14:paraId="49AFB8E5" w14:textId="77777777" w:rsidTr="00EA297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 w:themeFill="background1"/>
          </w:tcPr>
          <w:p w14:paraId="7715C4DC" w14:textId="77777777" w:rsidR="00B3790A" w:rsidRDefault="00B3790A" w:rsidP="008B01A7">
            <w:pPr>
              <w:rPr>
                <w:b w:val="0"/>
              </w:rPr>
            </w:pPr>
            <w:r>
              <w:rPr>
                <w:b w:val="0"/>
              </w:rPr>
              <w:t>Choisi l’option 3</w:t>
            </w:r>
          </w:p>
        </w:tc>
        <w:tc>
          <w:tcPr>
            <w:tcW w:w="2784" w:type="dxa"/>
            <w:shd w:val="clear" w:color="auto" w:fill="FFFFFF" w:themeFill="background1"/>
          </w:tcPr>
          <w:p w14:paraId="192E1F17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0" w:type="dxa"/>
            <w:shd w:val="clear" w:color="auto" w:fill="FFFFFF" w:themeFill="background1"/>
          </w:tcPr>
          <w:p w14:paraId="196B6FE1" w14:textId="77777777" w:rsidR="00B3790A" w:rsidRDefault="00B3790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partie commence </w:t>
            </w:r>
          </w:p>
        </w:tc>
      </w:tr>
    </w:tbl>
    <w:p w14:paraId="6A1EE5D7" w14:textId="77777777" w:rsidR="00763219" w:rsidRPr="008C1447" w:rsidRDefault="00763219" w:rsidP="00763219">
      <w:pPr>
        <w:rPr>
          <w:lang w:val="fr-CH"/>
        </w:rPr>
      </w:pPr>
    </w:p>
    <w:p w14:paraId="2A2C2FC6" w14:textId="0521424B" w:rsidR="004C1895" w:rsidRPr="008C1447" w:rsidRDefault="0062383F" w:rsidP="004C1895">
      <w:pPr>
        <w:pStyle w:val="Titre3"/>
        <w:rPr>
          <w:lang w:val="fr-CH"/>
        </w:rPr>
      </w:pPr>
      <w:bookmarkStart w:id="21" w:name="_Toc2333856"/>
      <w:r w:rsidRPr="008C1447">
        <w:rPr>
          <w:lang w:val="fr-CH"/>
        </w:rPr>
        <w:lastRenderedPageBreak/>
        <w:t xml:space="preserve"> </w:t>
      </w:r>
      <w:bookmarkStart w:id="22" w:name="_Toc5278589"/>
      <w:r w:rsidR="00763219" w:rsidRPr="008C1447">
        <w:rPr>
          <w:lang w:val="fr-CH"/>
        </w:rPr>
        <w:t>(Jouer contre l’ordi</w:t>
      </w:r>
      <w:r w:rsidR="004C1895" w:rsidRPr="008C1447">
        <w:rPr>
          <w:lang w:val="fr-CH"/>
        </w:rPr>
        <w:t>…)</w:t>
      </w:r>
      <w:bookmarkEnd w:id="21"/>
      <w:bookmarkEnd w:id="22"/>
    </w:p>
    <w:p w14:paraId="133AAC36" w14:textId="283C8EE3" w:rsidR="00763219" w:rsidRPr="00C10C17" w:rsidRDefault="00763219" w:rsidP="00763219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Jouer une partie normale</w:t>
      </w:r>
    </w:p>
    <w:tbl>
      <w:tblPr>
        <w:tblStyle w:val="TableauGrille4-Accentuation1"/>
        <w:tblpPr w:leftFromText="141" w:rightFromText="141" w:vertAnchor="page" w:horzAnchor="margin" w:tblpY="2562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6095"/>
      </w:tblGrid>
      <w:tr w:rsidR="00DF702A" w14:paraId="44F2EEE0" w14:textId="77777777" w:rsidTr="00EA2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733702C" w14:textId="77777777" w:rsidR="00DF702A" w:rsidRPr="00643FF0" w:rsidRDefault="00DF702A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 xml:space="preserve">Identifiant </w:t>
            </w:r>
          </w:p>
        </w:tc>
        <w:tc>
          <w:tcPr>
            <w:tcW w:w="60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1B6320ED" w14:textId="77777777" w:rsidR="00DF702A" w:rsidRPr="00643FF0" w:rsidRDefault="00DF702A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J01</w:t>
            </w:r>
          </w:p>
        </w:tc>
      </w:tr>
      <w:tr w:rsidR="00DF702A" w14:paraId="7B34B887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6C2EBD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 xml:space="preserve">En tant que </w:t>
            </w:r>
          </w:p>
        </w:tc>
        <w:tc>
          <w:tcPr>
            <w:tcW w:w="6095" w:type="dxa"/>
            <w:shd w:val="clear" w:color="auto" w:fill="FFFFFF" w:themeFill="background1"/>
          </w:tcPr>
          <w:p w14:paraId="6EDEFA49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Utilisateur</w:t>
            </w:r>
          </w:p>
        </w:tc>
      </w:tr>
      <w:tr w:rsidR="00DF702A" w14:paraId="4E8F3F66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3098168B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Je veux</w:t>
            </w:r>
          </w:p>
        </w:tc>
        <w:tc>
          <w:tcPr>
            <w:tcW w:w="6095" w:type="dxa"/>
            <w:shd w:val="clear" w:color="auto" w:fill="FFFFFF" w:themeFill="background1"/>
          </w:tcPr>
          <w:p w14:paraId="55A5A3F1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Jouer une partie normale </w:t>
            </w:r>
          </w:p>
        </w:tc>
      </w:tr>
      <w:tr w:rsidR="00DF702A" w14:paraId="144E6196" w14:textId="77777777" w:rsidTr="00EA2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688006A4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Pour</w:t>
            </w:r>
          </w:p>
        </w:tc>
        <w:tc>
          <w:tcPr>
            <w:tcW w:w="6095" w:type="dxa"/>
            <w:shd w:val="clear" w:color="auto" w:fill="FFFFFF" w:themeFill="background1"/>
          </w:tcPr>
          <w:p w14:paraId="128BB293" w14:textId="77777777" w:rsidR="00DF702A" w:rsidRDefault="00DF702A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distraire</w:t>
            </w:r>
          </w:p>
        </w:tc>
      </w:tr>
      <w:tr w:rsidR="00DF702A" w14:paraId="1ADA3313" w14:textId="77777777" w:rsidTr="00EA297F">
        <w:trPr>
          <w:cantSplit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shd w:val="clear" w:color="auto" w:fill="FFFFFF" w:themeFill="background1"/>
          </w:tcPr>
          <w:p w14:paraId="1E02631A" w14:textId="77777777" w:rsidR="00DF702A" w:rsidRPr="002766C8" w:rsidRDefault="00DF702A" w:rsidP="008B01A7">
            <w:pPr>
              <w:rPr>
                <w:b w:val="0"/>
              </w:rPr>
            </w:pPr>
            <w:r w:rsidRPr="002766C8">
              <w:rPr>
                <w:b w:val="0"/>
              </w:rPr>
              <w:t>Priorité</w:t>
            </w:r>
          </w:p>
        </w:tc>
        <w:tc>
          <w:tcPr>
            <w:tcW w:w="6095" w:type="dxa"/>
            <w:shd w:val="clear" w:color="auto" w:fill="FFFFFF" w:themeFill="background1"/>
          </w:tcPr>
          <w:p w14:paraId="5CA0AB58" w14:textId="77777777" w:rsidR="00DF702A" w:rsidRDefault="00DF702A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</w:tr>
    </w:tbl>
    <w:p w14:paraId="7CB7BE55" w14:textId="300DB393" w:rsidR="00B5781A" w:rsidRDefault="00B5781A" w:rsidP="00763219">
      <w:pPr>
        <w:rPr>
          <w:lang w:val="fr-CH"/>
        </w:rPr>
      </w:pPr>
    </w:p>
    <w:p w14:paraId="18AEC913" w14:textId="04649A00" w:rsidR="00B5781A" w:rsidRDefault="00B5781A" w:rsidP="00763219">
      <w:pPr>
        <w:rPr>
          <w:lang w:val="fr-CH"/>
        </w:rPr>
      </w:pPr>
    </w:p>
    <w:tbl>
      <w:tblPr>
        <w:tblStyle w:val="TableauGrille4-Accentuation1"/>
        <w:tblpPr w:leftFromText="141" w:rightFromText="141" w:vertAnchor="text" w:horzAnchor="margin" w:tblpY="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CB2956" w14:paraId="73FCBEA6" w14:textId="77777777" w:rsidTr="008B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74901126" w14:textId="77777777" w:rsidR="00CB2956" w:rsidRPr="00643FF0" w:rsidRDefault="00CB2956" w:rsidP="008B01A7">
            <w:pPr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Action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55EECDDA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Condition</w:t>
            </w:r>
          </w:p>
        </w:tc>
        <w:tc>
          <w:tcPr>
            <w:tcW w:w="302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0CECE" w:themeFill="background2" w:themeFillShade="E6"/>
          </w:tcPr>
          <w:p w14:paraId="455BF618" w14:textId="77777777" w:rsidR="00CB2956" w:rsidRPr="00643FF0" w:rsidRDefault="00CB2956" w:rsidP="008B01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643FF0">
              <w:rPr>
                <w:b w:val="0"/>
                <w:color w:val="auto"/>
              </w:rPr>
              <w:t>Réaction</w:t>
            </w:r>
          </w:p>
        </w:tc>
      </w:tr>
      <w:tr w:rsidR="00CB2956" w14:paraId="0921754C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422ACE8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Je clique le jeu de bataille navale</w:t>
            </w:r>
          </w:p>
        </w:tc>
        <w:tc>
          <w:tcPr>
            <w:tcW w:w="3021" w:type="dxa"/>
            <w:shd w:val="clear" w:color="auto" w:fill="FFFFFF" w:themeFill="background1"/>
          </w:tcPr>
          <w:p w14:paraId="7F42045B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22AE05CE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Le jeu s’allume et s’affiche un menu (01)</w:t>
            </w:r>
          </w:p>
        </w:tc>
      </w:tr>
      <w:tr w:rsidR="00CB2956" w14:paraId="06725F9E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39DA6B2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2</w:t>
            </w:r>
          </w:p>
          <w:p w14:paraId="3210DC72" w14:textId="77777777" w:rsidR="00CB2956" w:rsidRPr="00C10C17" w:rsidRDefault="00CB2956" w:rsidP="008B01A7">
            <w:pPr>
              <w:rPr>
                <w:b w:val="0"/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BE5DCD4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4C557B92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Afficher les possibilités de placement (03)</w:t>
            </w:r>
          </w:p>
        </w:tc>
      </w:tr>
      <w:tr w:rsidR="00CB2956" w14:paraId="343D6820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6CCAE020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1</w:t>
            </w:r>
          </w:p>
        </w:tc>
        <w:tc>
          <w:tcPr>
            <w:tcW w:w="3021" w:type="dxa"/>
            <w:shd w:val="clear" w:color="auto" w:fill="FFFFFF" w:themeFill="background1"/>
          </w:tcPr>
          <w:p w14:paraId="3E052083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65BD293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Chargé la grille fixe.</w:t>
            </w:r>
          </w:p>
          <w:p w14:paraId="24E304D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Retour au menu (01)</w:t>
            </w:r>
          </w:p>
        </w:tc>
      </w:tr>
      <w:tr w:rsidR="00CB2956" w14:paraId="20A4328F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2D05A0F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Choisi l’option 3</w:t>
            </w:r>
          </w:p>
        </w:tc>
        <w:tc>
          <w:tcPr>
            <w:tcW w:w="3021" w:type="dxa"/>
            <w:shd w:val="clear" w:color="auto" w:fill="FFFFFF" w:themeFill="background1"/>
          </w:tcPr>
          <w:p w14:paraId="7E1BC165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3021" w:type="dxa"/>
            <w:shd w:val="clear" w:color="auto" w:fill="FFFFFF" w:themeFill="background1"/>
          </w:tcPr>
          <w:p w14:paraId="09D738A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La partie commence, affiche la grille (04)</w:t>
            </w:r>
          </w:p>
        </w:tc>
      </w:tr>
      <w:tr w:rsidR="00CB2956" w14:paraId="08DC72E8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56346905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B8</w:t>
            </w:r>
          </w:p>
        </w:tc>
        <w:tc>
          <w:tcPr>
            <w:tcW w:w="3021" w:type="dxa"/>
            <w:shd w:val="clear" w:color="auto" w:fill="FFFFFF" w:themeFill="background1"/>
          </w:tcPr>
          <w:p w14:paraId="33ADD330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 xml:space="preserve"> 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E8BA145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3DB69CD2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21AB0C7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3A0910F6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43A89198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0C30D0FA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C3</w:t>
            </w:r>
          </w:p>
        </w:tc>
        <w:tc>
          <w:tcPr>
            <w:tcW w:w="3021" w:type="dxa"/>
            <w:shd w:val="clear" w:color="auto" w:fill="FFFFFF" w:themeFill="background1"/>
          </w:tcPr>
          <w:p w14:paraId="47CDBE1E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Pas de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3B0360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‘A l’eau’</w:t>
            </w:r>
          </w:p>
          <w:p w14:paraId="0BA106F9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 cercle</w:t>
            </w:r>
          </w:p>
          <w:p w14:paraId="3B95396D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C8E29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71A09AF7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4E6418C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E4</w:t>
            </w:r>
          </w:p>
        </w:tc>
        <w:tc>
          <w:tcPr>
            <w:tcW w:w="3021" w:type="dxa"/>
            <w:shd w:val="clear" w:color="auto" w:fill="FFFFFF" w:themeFill="background1"/>
          </w:tcPr>
          <w:p w14:paraId="006D5CB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7E8AD5E8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2F3D280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58359EEF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1C1F23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0619687D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3965F6E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E5</w:t>
            </w:r>
          </w:p>
        </w:tc>
        <w:tc>
          <w:tcPr>
            <w:tcW w:w="3021" w:type="dxa"/>
            <w:shd w:val="clear" w:color="auto" w:fill="FFFFFF" w:themeFill="background1"/>
          </w:tcPr>
          <w:p w14:paraId="17BE01D1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Dernière case intacte du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6F58791A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 Coulé’</w:t>
            </w:r>
          </w:p>
          <w:p w14:paraId="302AD3E8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du bateau marqué des cases pleines</w:t>
            </w:r>
          </w:p>
          <w:p w14:paraId="76102FB0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66026CEB" w14:textId="77777777" w:rsidR="00CB2956" w:rsidRPr="00C10C17" w:rsidRDefault="00CB2956" w:rsidP="008B01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24210CD9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7CA3338" w14:textId="77777777" w:rsidR="00CB2956" w:rsidRPr="00C10C17" w:rsidRDefault="00CB2956" w:rsidP="008B01A7">
            <w:pPr>
              <w:rPr>
                <w:b w:val="0"/>
                <w:sz w:val="22"/>
              </w:rPr>
            </w:pPr>
            <w:r w:rsidRPr="00C10C17">
              <w:rPr>
                <w:b w:val="0"/>
                <w:sz w:val="22"/>
              </w:rPr>
              <w:t>Tiré dans la case G2</w:t>
            </w:r>
          </w:p>
        </w:tc>
        <w:tc>
          <w:tcPr>
            <w:tcW w:w="3021" w:type="dxa"/>
            <w:shd w:val="clear" w:color="auto" w:fill="FFFFFF" w:themeFill="background1"/>
          </w:tcPr>
          <w:p w14:paraId="431B9A79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Bateau !!</w:t>
            </w:r>
          </w:p>
        </w:tc>
        <w:tc>
          <w:tcPr>
            <w:tcW w:w="3021" w:type="dxa"/>
            <w:shd w:val="clear" w:color="auto" w:fill="FFFFFF" w:themeFill="background1"/>
          </w:tcPr>
          <w:p w14:paraId="1501F777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Message ‘Touché’</w:t>
            </w:r>
          </w:p>
          <w:p w14:paraId="077F4C1A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Emplacement marqué d’une croix</w:t>
            </w:r>
          </w:p>
          <w:p w14:paraId="399739F1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Demande du prochain coup</w:t>
            </w:r>
          </w:p>
          <w:p w14:paraId="7996AABD" w14:textId="77777777" w:rsidR="00CB2956" w:rsidRPr="00C10C17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10C17">
              <w:rPr>
                <w:sz w:val="22"/>
              </w:rPr>
              <w:t>(05)</w:t>
            </w:r>
          </w:p>
        </w:tc>
      </w:tr>
      <w:tr w:rsidR="00CB2956" w14:paraId="6AA9D517" w14:textId="77777777" w:rsidTr="008B01A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FFF" w:themeFill="background1"/>
          </w:tcPr>
          <w:p w14:paraId="22F6A1CC" w14:textId="77777777" w:rsidR="00CB2956" w:rsidRDefault="00CB2956" w:rsidP="008B01A7">
            <w:pPr>
              <w:jc w:val="center"/>
            </w:pPr>
            <w:r>
              <w:t>….</w:t>
            </w:r>
          </w:p>
        </w:tc>
      </w:tr>
      <w:tr w:rsidR="00CB2956" w14:paraId="15265161" w14:textId="77777777" w:rsidTr="008B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FFFFFF" w:themeFill="background1"/>
          </w:tcPr>
          <w:p w14:paraId="1060C639" w14:textId="77777777" w:rsidR="00CB2956" w:rsidRPr="00056ED0" w:rsidRDefault="00CB2956" w:rsidP="008B01A7">
            <w:pPr>
              <w:rPr>
                <w:b w:val="0"/>
              </w:rPr>
            </w:pPr>
            <w:r w:rsidRPr="00056ED0">
              <w:rPr>
                <w:b w:val="0"/>
              </w:rPr>
              <w:t>Tiré</w:t>
            </w:r>
            <w:r>
              <w:rPr>
                <w:b w:val="0"/>
              </w:rPr>
              <w:t xml:space="preserve"> dans la case G4</w:t>
            </w:r>
          </w:p>
        </w:tc>
        <w:tc>
          <w:tcPr>
            <w:tcW w:w="3021" w:type="dxa"/>
            <w:shd w:val="clear" w:color="auto" w:fill="FFFFFF" w:themeFill="background1"/>
          </w:tcPr>
          <w:p w14:paraId="6BA13DA4" w14:textId="77777777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Coule le dernier bateau</w:t>
            </w:r>
          </w:p>
        </w:tc>
        <w:tc>
          <w:tcPr>
            <w:tcW w:w="3021" w:type="dxa"/>
            <w:shd w:val="clear" w:color="auto" w:fill="FFFFFF" w:themeFill="background1"/>
          </w:tcPr>
          <w:p w14:paraId="23C69A9D" w14:textId="364260AC" w:rsidR="00CB2956" w:rsidRDefault="00CB2956" w:rsidP="008B01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Affichage écran de victoire</w:t>
            </w:r>
          </w:p>
        </w:tc>
      </w:tr>
    </w:tbl>
    <w:p w14:paraId="0DC1EDC8" w14:textId="63CBD71D" w:rsidR="00B5781A" w:rsidRDefault="00B5781A" w:rsidP="00763219">
      <w:pPr>
        <w:rPr>
          <w:lang w:val="fr-CH"/>
        </w:rPr>
      </w:pPr>
    </w:p>
    <w:p w14:paraId="1E085BFD" w14:textId="77777777" w:rsidR="00B5781A" w:rsidRPr="008C1447" w:rsidRDefault="00B5781A" w:rsidP="00763219">
      <w:pPr>
        <w:rPr>
          <w:lang w:val="fr-CH"/>
        </w:rPr>
      </w:pPr>
    </w:p>
    <w:p w14:paraId="1E2A4956" w14:textId="77777777" w:rsidR="002F282B" w:rsidRPr="008C1447" w:rsidRDefault="002F282B" w:rsidP="002F282B">
      <w:pPr>
        <w:pStyle w:val="Titre4"/>
        <w:numPr>
          <w:ilvl w:val="1"/>
          <w:numId w:val="32"/>
        </w:numPr>
        <w:rPr>
          <w:lang w:val="fr-CH"/>
        </w:rPr>
      </w:pPr>
      <w:r w:rsidRPr="008C1447">
        <w:rPr>
          <w:lang w:val="fr-CH"/>
        </w:rPr>
        <w:t>Une partie interrompue et reprise plus tard</w:t>
      </w:r>
    </w:p>
    <w:p w14:paraId="574C2E60" w14:textId="77777777" w:rsidR="002F282B" w:rsidRPr="008C1447" w:rsidRDefault="002F282B" w:rsidP="002F282B">
      <w:pPr>
        <w:rPr>
          <w:lang w:val="fr-CH"/>
        </w:rPr>
      </w:pPr>
    </w:p>
    <w:p w14:paraId="2E3388AF" w14:textId="77777777" w:rsidR="00CF39A8" w:rsidRPr="008C1447" w:rsidRDefault="00AA0785" w:rsidP="00AA0785">
      <w:pPr>
        <w:pStyle w:val="Titre2"/>
        <w:rPr>
          <w:i w:val="0"/>
          <w:iCs/>
          <w:lang w:val="fr-CH"/>
        </w:rPr>
      </w:pPr>
      <w:bookmarkStart w:id="23" w:name="_Toc2333858"/>
      <w:bookmarkStart w:id="24" w:name="_Toc5278590"/>
      <w:r w:rsidRPr="008C1447">
        <w:rPr>
          <w:i w:val="0"/>
          <w:iCs/>
          <w:lang w:val="fr-CH"/>
        </w:rPr>
        <w:lastRenderedPageBreak/>
        <w:t>Stratégie de test</w:t>
      </w:r>
      <w:bookmarkEnd w:id="16"/>
      <w:bookmarkEnd w:id="23"/>
      <w:bookmarkEnd w:id="24"/>
    </w:p>
    <w:p w14:paraId="0A0F72CD" w14:textId="53475CE7" w:rsidR="008B6380" w:rsidRPr="008C1447" w:rsidRDefault="00DD1963" w:rsidP="00CE45A1">
      <w:pPr>
        <w:rPr>
          <w:lang w:val="fr-CH"/>
        </w:rPr>
      </w:pPr>
      <w:r w:rsidRPr="008C1447">
        <w:rPr>
          <w:lang w:val="fr-CH"/>
        </w:rPr>
        <w:t xml:space="preserve">Le test sera </w:t>
      </w:r>
      <w:r w:rsidR="008B6380" w:rsidRPr="008C1447">
        <w:rPr>
          <w:lang w:val="fr-CH"/>
        </w:rPr>
        <w:t>effectué</w:t>
      </w:r>
      <w:r w:rsidRPr="008C1447">
        <w:rPr>
          <w:lang w:val="fr-CH"/>
        </w:rPr>
        <w:t xml:space="preserve"> </w:t>
      </w:r>
      <w:r w:rsidR="00C439A4">
        <w:rPr>
          <w:lang w:val="fr-CH"/>
        </w:rPr>
        <w:t>selo</w:t>
      </w:r>
      <w:r w:rsidR="00670CC3" w:rsidRPr="008C1447">
        <w:rPr>
          <w:lang w:val="fr-CH"/>
        </w:rPr>
        <w:t xml:space="preserve">n les règles suivantes </w:t>
      </w:r>
    </w:p>
    <w:p w14:paraId="1D63C521" w14:textId="64DE4ED4" w:rsidR="0018797C" w:rsidRPr="008C1447" w:rsidRDefault="008B63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Matériel nécessaire pour </w:t>
      </w:r>
      <w:r w:rsidR="00F957F1" w:rsidRPr="008C1447">
        <w:rPr>
          <w:lang w:val="fr-CH"/>
        </w:rPr>
        <w:t>le test</w:t>
      </w:r>
      <w:r w:rsidR="00C439A4">
        <w:rPr>
          <w:lang w:val="fr-CH"/>
        </w:rPr>
        <w:t xml:space="preserve"> : </w:t>
      </w:r>
      <w:r w:rsidRPr="008C1447">
        <w:rPr>
          <w:lang w:val="fr-CH"/>
        </w:rPr>
        <w:t>PC</w:t>
      </w:r>
      <w:r w:rsidR="0018797C" w:rsidRPr="008C1447">
        <w:rPr>
          <w:lang w:val="fr-CH"/>
        </w:rPr>
        <w:t xml:space="preserve"> ou po</w:t>
      </w:r>
      <w:r w:rsidR="00C439A4">
        <w:rPr>
          <w:lang w:val="fr-CH"/>
        </w:rPr>
        <w:t>r</w:t>
      </w:r>
      <w:r w:rsidR="0018797C" w:rsidRPr="008C1447">
        <w:rPr>
          <w:lang w:val="fr-CH"/>
        </w:rPr>
        <w:t xml:space="preserve">table </w:t>
      </w:r>
      <w:r w:rsidRPr="008C1447">
        <w:rPr>
          <w:lang w:val="fr-CH"/>
        </w:rPr>
        <w:t xml:space="preserve">avec système Windows 10 </w:t>
      </w:r>
    </w:p>
    <w:p w14:paraId="0DB3D20E" w14:textId="3002A01A" w:rsidR="00DD1963" w:rsidRPr="008C1447" w:rsidRDefault="00CD7280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 xml:space="preserve">Le </w:t>
      </w:r>
      <w:r w:rsidR="00BD433A" w:rsidRPr="008C1447">
        <w:rPr>
          <w:lang w:val="fr-CH"/>
        </w:rPr>
        <w:t xml:space="preserve">logiciel cmd pour </w:t>
      </w:r>
      <w:r w:rsidR="00525EC0" w:rsidRPr="008C1447">
        <w:rPr>
          <w:lang w:val="fr-CH"/>
        </w:rPr>
        <w:t xml:space="preserve">démarrer </w:t>
      </w:r>
    </w:p>
    <w:p w14:paraId="6FC4C069" w14:textId="63C1A024" w:rsidR="00525EC0" w:rsidRDefault="00874497" w:rsidP="00BC4783">
      <w:pPr>
        <w:pStyle w:val="Paragraphedeliste"/>
        <w:numPr>
          <w:ilvl w:val="0"/>
          <w:numId w:val="33"/>
        </w:numPr>
        <w:rPr>
          <w:lang w:val="fr-CH"/>
        </w:rPr>
      </w:pPr>
      <w:r w:rsidRPr="008C1447">
        <w:rPr>
          <w:lang w:val="fr-CH"/>
        </w:rPr>
        <w:t>Les test</w:t>
      </w:r>
      <w:r w:rsidR="00C439A4">
        <w:rPr>
          <w:lang w:val="fr-CH"/>
        </w:rPr>
        <w:t>eurs à fin chaque sprint par le</w:t>
      </w:r>
      <w:r w:rsidRPr="008C1447">
        <w:rPr>
          <w:lang w:val="fr-CH"/>
        </w:rPr>
        <w:t xml:space="preserve"> camar</w:t>
      </w:r>
      <w:r w:rsidR="00C439A4">
        <w:rPr>
          <w:lang w:val="fr-CH"/>
        </w:rPr>
        <w:t>ade (David), test fonctionnel système</w:t>
      </w:r>
      <w:r w:rsidR="0078788B">
        <w:rPr>
          <w:lang w:val="fr-CH"/>
        </w:rPr>
        <w:t xml:space="preserve"> </w:t>
      </w:r>
    </w:p>
    <w:p w14:paraId="16296B6F" w14:textId="22BE6E75" w:rsidR="0078788B" w:rsidRPr="008C1447" w:rsidRDefault="0078788B" w:rsidP="00BC4783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Un test de robustesse durant le développement (MAO) </w:t>
      </w:r>
    </w:p>
    <w:p w14:paraId="0B3A5F6D" w14:textId="0F1FC327" w:rsidR="00874497" w:rsidRDefault="00C439A4" w:rsidP="00874497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 chef M. Carrel </w:t>
      </w:r>
      <w:r w:rsidR="00874497" w:rsidRPr="008C1447">
        <w:rPr>
          <w:lang w:val="fr-CH"/>
        </w:rPr>
        <w:t xml:space="preserve">à la fin du projet </w:t>
      </w:r>
    </w:p>
    <w:p w14:paraId="1E079757" w14:textId="1A408599" w:rsidR="00CF39A8" w:rsidRPr="00C439A4" w:rsidRDefault="00C439A4" w:rsidP="00C439A4">
      <w:pPr>
        <w:pStyle w:val="Paragraphedeliste"/>
        <w:numPr>
          <w:ilvl w:val="0"/>
          <w:numId w:val="33"/>
        </w:numPr>
        <w:rPr>
          <w:lang w:val="fr-CH"/>
        </w:rPr>
      </w:pPr>
      <w:r>
        <w:rPr>
          <w:lang w:val="fr-CH"/>
        </w:rPr>
        <w:t xml:space="preserve">Les données : différentes grilles (5) </w:t>
      </w:r>
    </w:p>
    <w:p w14:paraId="4DEF13F9" w14:textId="77777777" w:rsidR="00AA0785" w:rsidRPr="008C1447" w:rsidRDefault="00F028FF" w:rsidP="00684B3D">
      <w:pPr>
        <w:pStyle w:val="Titre1"/>
        <w:tabs>
          <w:tab w:val="num" w:pos="360"/>
        </w:tabs>
        <w:rPr>
          <w:lang w:val="fr-CH"/>
        </w:rPr>
      </w:pPr>
      <w:bookmarkStart w:id="25" w:name="_Toc2333860"/>
      <w:bookmarkStart w:id="26" w:name="_Toc5278591"/>
      <w:r w:rsidRPr="008C1447">
        <w:rPr>
          <w:lang w:val="fr-CH"/>
        </w:rPr>
        <w:t>Implémentation</w:t>
      </w:r>
      <w:bookmarkEnd w:id="25"/>
      <w:bookmarkEnd w:id="26"/>
    </w:p>
    <w:p w14:paraId="5F837713" w14:textId="4DC4FA9B" w:rsidR="00E42F56" w:rsidRDefault="00E42F56" w:rsidP="00E42F56">
      <w:pPr>
        <w:pStyle w:val="Titre2"/>
        <w:rPr>
          <w:i w:val="0"/>
          <w:iCs/>
          <w:lang w:val="fr-CH"/>
        </w:rPr>
      </w:pPr>
      <w:bookmarkStart w:id="27" w:name="_Toc2333863"/>
      <w:bookmarkStart w:id="28" w:name="_Toc5278592"/>
      <w:bookmarkStart w:id="29" w:name="_Toc25553317"/>
      <w:bookmarkStart w:id="30" w:name="_Toc71691022"/>
      <w:bookmarkStart w:id="31" w:name="_Ref254352701"/>
      <w:r w:rsidRPr="008C1447">
        <w:rPr>
          <w:i w:val="0"/>
          <w:iCs/>
          <w:lang w:val="fr-CH"/>
        </w:rPr>
        <w:t>Modèle Logique de données</w:t>
      </w:r>
      <w:bookmarkEnd w:id="27"/>
      <w:bookmarkEnd w:id="2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18"/>
        <w:gridCol w:w="3718"/>
      </w:tblGrid>
      <w:tr w:rsidR="00DD7316" w14:paraId="4E25C510" w14:textId="77777777" w:rsidTr="00DD7316">
        <w:trPr>
          <w:trHeight w:val="390"/>
        </w:trPr>
        <w:tc>
          <w:tcPr>
            <w:tcW w:w="3718" w:type="dxa"/>
          </w:tcPr>
          <w:p w14:paraId="6455DEB9" w14:textId="42C0AAE6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Bateau sont numéroté de 1 à 4</w:t>
            </w:r>
          </w:p>
        </w:tc>
        <w:tc>
          <w:tcPr>
            <w:tcW w:w="3718" w:type="dxa"/>
          </w:tcPr>
          <w:p w14:paraId="4D4E4123" w14:textId="77777777" w:rsidR="00DD7316" w:rsidRDefault="00DD7316" w:rsidP="00DD7316">
            <w:pPr>
              <w:rPr>
                <w:lang w:val="fr-CH"/>
              </w:rPr>
            </w:pPr>
          </w:p>
        </w:tc>
      </w:tr>
      <w:tr w:rsidR="00DD7316" w14:paraId="497F9159" w14:textId="77777777" w:rsidTr="00DD7316">
        <w:trPr>
          <w:trHeight w:val="376"/>
        </w:trPr>
        <w:tc>
          <w:tcPr>
            <w:tcW w:w="3718" w:type="dxa"/>
          </w:tcPr>
          <w:p w14:paraId="1A05DF7D" w14:textId="267D41A7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est 0</w:t>
            </w:r>
          </w:p>
        </w:tc>
        <w:tc>
          <w:tcPr>
            <w:tcW w:w="3718" w:type="dxa"/>
          </w:tcPr>
          <w:p w14:paraId="6E5B8EBB" w14:textId="015EAA08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À l’eau  </w:t>
            </w:r>
          </w:p>
        </w:tc>
      </w:tr>
      <w:tr w:rsidR="00DD7316" w14:paraId="5FD8ECF9" w14:textId="77777777" w:rsidTr="00DD7316">
        <w:trPr>
          <w:trHeight w:val="390"/>
        </w:trPr>
        <w:tc>
          <w:tcPr>
            <w:tcW w:w="3718" w:type="dxa"/>
          </w:tcPr>
          <w:p w14:paraId="3DF7CF16" w14:textId="0E55BA6E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-1 </w:t>
            </w:r>
          </w:p>
        </w:tc>
        <w:tc>
          <w:tcPr>
            <w:tcW w:w="3718" w:type="dxa"/>
          </w:tcPr>
          <w:p w14:paraId="66D04AF8" w14:textId="00B37559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Coulé</w:t>
            </w:r>
            <w:r w:rsidR="00FF5154">
              <w:rPr>
                <w:lang w:val="fr-CH"/>
              </w:rPr>
              <w:t xml:space="preserve">    </w:t>
            </w:r>
            <w:r w:rsidR="00FF5154"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░</w:t>
            </w:r>
          </w:p>
        </w:tc>
      </w:tr>
      <w:tr w:rsidR="00DD7316" w14:paraId="7F68D8A8" w14:textId="77777777" w:rsidTr="00DD7316">
        <w:trPr>
          <w:trHeight w:val="390"/>
        </w:trPr>
        <w:tc>
          <w:tcPr>
            <w:tcW w:w="3718" w:type="dxa"/>
          </w:tcPr>
          <w:p w14:paraId="0E16F832" w14:textId="6C6F3288" w:rsidR="00DD7316" w:rsidRDefault="00DD7316" w:rsidP="00DD7316">
            <w:pPr>
              <w:rPr>
                <w:lang w:val="fr-CH"/>
              </w:rPr>
            </w:pPr>
            <w:r>
              <w:rPr>
                <w:lang w:val="fr-CH"/>
              </w:rPr>
              <w:t>Si la case entre 1 et 9</w:t>
            </w:r>
          </w:p>
        </w:tc>
        <w:tc>
          <w:tcPr>
            <w:tcW w:w="3718" w:type="dxa"/>
          </w:tcPr>
          <w:p w14:paraId="223C53D5" w14:textId="5FA326DF" w:rsidR="00DD7316" w:rsidRDefault="00FF5154" w:rsidP="00DD7316">
            <w:pPr>
              <w:rPr>
                <w:lang w:val="fr-CH"/>
              </w:rPr>
            </w:pPr>
            <w:r>
              <w:rPr>
                <w:lang w:val="fr-CH"/>
              </w:rPr>
              <w:t>T</w:t>
            </w:r>
            <w:r w:rsidR="00DD7316">
              <w:rPr>
                <w:lang w:val="fr-CH"/>
              </w:rPr>
              <w:t>ouché</w:t>
            </w:r>
            <w:r>
              <w:rPr>
                <w:lang w:val="fr-CH"/>
              </w:rPr>
              <w:t xml:space="preserve">  </w:t>
            </w:r>
            <w:r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█</w:t>
            </w:r>
          </w:p>
        </w:tc>
      </w:tr>
      <w:tr w:rsidR="00DD7316" w14:paraId="7EBF7C70" w14:textId="77777777" w:rsidTr="00DD7316">
        <w:trPr>
          <w:trHeight w:val="390"/>
        </w:trPr>
        <w:tc>
          <w:tcPr>
            <w:tcW w:w="3718" w:type="dxa"/>
          </w:tcPr>
          <w:p w14:paraId="53F1E3A9" w14:textId="20F7E0A1" w:rsidR="00DD7316" w:rsidRDefault="00866FCB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Si la case entre 10 et 20 </w:t>
            </w:r>
          </w:p>
        </w:tc>
        <w:tc>
          <w:tcPr>
            <w:tcW w:w="3718" w:type="dxa"/>
          </w:tcPr>
          <w:p w14:paraId="01B7AEF4" w14:textId="6E99F7CF" w:rsidR="00DD7316" w:rsidRDefault="00866FCB" w:rsidP="00DD7316">
            <w:pPr>
              <w:rPr>
                <w:lang w:val="fr-CH"/>
              </w:rPr>
            </w:pPr>
            <w:r>
              <w:rPr>
                <w:lang w:val="fr-CH"/>
              </w:rPr>
              <w:t xml:space="preserve">Coulé    </w:t>
            </w:r>
            <w:r>
              <w:rPr>
                <w:rFonts w:cs="Arial"/>
                <w:color w:val="222222"/>
                <w:sz w:val="36"/>
                <w:szCs w:val="36"/>
                <w:shd w:val="clear" w:color="auto" w:fill="FFFFFF"/>
              </w:rPr>
              <w:t>░</w:t>
            </w:r>
          </w:p>
        </w:tc>
      </w:tr>
    </w:tbl>
    <w:p w14:paraId="18CEE27B" w14:textId="77777777" w:rsidR="00DD7316" w:rsidRPr="00DD7316" w:rsidRDefault="00DD7316" w:rsidP="00DD7316">
      <w:pPr>
        <w:rPr>
          <w:lang w:val="fr-CH"/>
        </w:rPr>
      </w:pPr>
    </w:p>
    <w:p w14:paraId="51820E07" w14:textId="77777777" w:rsidR="0012153B" w:rsidRPr="0012153B" w:rsidRDefault="0012153B" w:rsidP="0012153B">
      <w:pPr>
        <w:rPr>
          <w:lang w:val="fr-CH"/>
        </w:rPr>
      </w:pPr>
    </w:p>
    <w:p w14:paraId="00FD7743" w14:textId="77777777" w:rsidR="00E42F56" w:rsidRPr="008C1447" w:rsidRDefault="005B43CB" w:rsidP="00E42F56">
      <w:pPr>
        <w:pStyle w:val="Titre2"/>
        <w:rPr>
          <w:i w:val="0"/>
          <w:iCs/>
          <w:lang w:val="fr-CH"/>
        </w:rPr>
      </w:pPr>
      <w:bookmarkStart w:id="32" w:name="_Toc2333864"/>
      <w:bookmarkStart w:id="33" w:name="_Toc5278593"/>
      <w:r w:rsidRPr="008C1447">
        <w:rPr>
          <w:i w:val="0"/>
          <w:iCs/>
          <w:lang w:val="fr-CH"/>
        </w:rPr>
        <w:t>Points techniques spécifiques</w:t>
      </w:r>
      <w:bookmarkEnd w:id="32"/>
      <w:bookmarkEnd w:id="33"/>
    </w:p>
    <w:p w14:paraId="241737FC" w14:textId="0BBFD31B" w:rsidR="009319BC" w:rsidRDefault="009319BC" w:rsidP="009319BC">
      <w:pPr>
        <w:pStyle w:val="Titre3"/>
        <w:rPr>
          <w:lang w:val="fr-CH"/>
        </w:rPr>
      </w:pPr>
      <w:bookmarkStart w:id="34" w:name="_Toc2333865"/>
      <w:bookmarkStart w:id="35" w:name="_Toc5278594"/>
      <w:r w:rsidRPr="008C1447">
        <w:rPr>
          <w:lang w:val="fr-CH"/>
        </w:rPr>
        <w:t>Point 1</w:t>
      </w:r>
      <w:bookmarkEnd w:id="34"/>
      <w:bookmarkEnd w:id="35"/>
    </w:p>
    <w:p w14:paraId="59126F59" w14:textId="453A2FFC" w:rsidR="00866FCB" w:rsidRDefault="00866FCB" w:rsidP="00866FCB">
      <w:pPr>
        <w:rPr>
          <w:lang w:val="fr-CH"/>
        </w:rPr>
      </w:pPr>
      <w:r>
        <w:rPr>
          <w:lang w:val="fr-CH"/>
        </w:rPr>
        <w:t>Le projet est un jeu bataille navale basé sur grille de taille 10x X10Y</w:t>
      </w:r>
      <w:r w:rsidR="0029736C">
        <w:rPr>
          <w:lang w:val="fr-CH"/>
        </w:rPr>
        <w:t xml:space="preserve"> numéroté par 0 sign</w:t>
      </w:r>
      <w:r w:rsidR="00417715">
        <w:rPr>
          <w:lang w:val="fr-CH"/>
        </w:rPr>
        <w:t>ifie l’eau et les bateaux par 1, 22,333,4444</w:t>
      </w:r>
      <w:r w:rsidR="0029736C">
        <w:rPr>
          <w:lang w:val="fr-CH"/>
        </w:rPr>
        <w:t xml:space="preserve">.  </w:t>
      </w:r>
    </w:p>
    <w:p w14:paraId="69CA8D32" w14:textId="77777777" w:rsidR="0029736C" w:rsidRPr="00866FCB" w:rsidRDefault="0029736C" w:rsidP="00866FCB">
      <w:pPr>
        <w:rPr>
          <w:lang w:val="fr-CH"/>
        </w:rPr>
      </w:pPr>
    </w:p>
    <w:p w14:paraId="29CB8AC0" w14:textId="1DBEA85D" w:rsidR="009319BC" w:rsidRDefault="009319BC" w:rsidP="009319BC">
      <w:pPr>
        <w:pStyle w:val="Titre3"/>
        <w:rPr>
          <w:lang w:val="fr-CH"/>
        </w:rPr>
      </w:pPr>
      <w:bookmarkStart w:id="36" w:name="_Toc2333866"/>
      <w:bookmarkStart w:id="37" w:name="_Toc5278595"/>
      <w:r w:rsidRPr="008C1447">
        <w:rPr>
          <w:lang w:val="fr-CH"/>
        </w:rPr>
        <w:t>Point 2</w:t>
      </w:r>
      <w:bookmarkEnd w:id="36"/>
      <w:bookmarkEnd w:id="37"/>
    </w:p>
    <w:p w14:paraId="364DBA8C" w14:textId="3619843F" w:rsidR="0029736C" w:rsidRPr="0029736C" w:rsidRDefault="0029736C" w:rsidP="0029736C">
      <w:pPr>
        <w:rPr>
          <w:lang w:val="fr-CH"/>
        </w:rPr>
      </w:pPr>
      <w:r>
        <w:rPr>
          <w:lang w:val="fr-CH"/>
        </w:rPr>
        <w:t>Pour tirer les case c’est suffisant de choisi une et puis tire les choix doit être comme la suite A0,</w:t>
      </w:r>
      <w:r w:rsidR="00417715">
        <w:rPr>
          <w:lang w:val="fr-CH"/>
        </w:rPr>
        <w:t xml:space="preserve"> </w:t>
      </w:r>
      <w:r>
        <w:rPr>
          <w:lang w:val="fr-CH"/>
        </w:rPr>
        <w:t>A</w:t>
      </w:r>
      <w:proofErr w:type="gramStart"/>
      <w:r>
        <w:rPr>
          <w:lang w:val="fr-CH"/>
        </w:rPr>
        <w:t>1,A</w:t>
      </w:r>
      <w:proofErr w:type="gramEnd"/>
      <w:r>
        <w:rPr>
          <w:lang w:val="fr-CH"/>
        </w:rPr>
        <w:t>2</w:t>
      </w:r>
      <w:r w:rsidR="00417715">
        <w:rPr>
          <w:lang w:val="fr-CH"/>
        </w:rPr>
        <w:t>,</w:t>
      </w:r>
      <w:r>
        <w:rPr>
          <w:lang w:val="fr-CH"/>
        </w:rPr>
        <w:t xml:space="preserve"> B0,B1,B2</w:t>
      </w:r>
    </w:p>
    <w:p w14:paraId="0096B72E" w14:textId="3C8190BE" w:rsidR="009319BC" w:rsidRDefault="009319BC" w:rsidP="009319BC">
      <w:pPr>
        <w:pStyle w:val="Titre3"/>
        <w:rPr>
          <w:lang w:val="fr-CH"/>
        </w:rPr>
      </w:pPr>
      <w:bookmarkStart w:id="38" w:name="_Toc2333867"/>
      <w:bookmarkStart w:id="39" w:name="_Toc5278596"/>
      <w:r w:rsidRPr="008C1447">
        <w:rPr>
          <w:lang w:val="fr-CH"/>
        </w:rPr>
        <w:t>Point</w:t>
      </w:r>
      <w:bookmarkEnd w:id="38"/>
      <w:bookmarkEnd w:id="39"/>
      <w:r w:rsidR="0029736C">
        <w:rPr>
          <w:lang w:val="fr-CH"/>
        </w:rPr>
        <w:t>3</w:t>
      </w:r>
    </w:p>
    <w:p w14:paraId="2555CEED" w14:textId="372C004F" w:rsidR="0029736C" w:rsidRDefault="00417715" w:rsidP="0029736C">
      <w:pPr>
        <w:rPr>
          <w:lang w:val="fr-CH"/>
        </w:rPr>
      </w:pPr>
      <w:r>
        <w:rPr>
          <w:lang w:val="fr-CH"/>
        </w:rPr>
        <w:t>Dès</w:t>
      </w:r>
      <w:r w:rsidR="0029736C">
        <w:rPr>
          <w:lang w:val="fr-CH"/>
        </w:rPr>
        <w:t xml:space="preserve"> qu’on tire le programme va ajouter chaque fois 10 si touché et si on tire 2 ou plus va afficher un message pour ça et des on touche </w:t>
      </w:r>
      <w:r>
        <w:rPr>
          <w:lang w:val="fr-CH"/>
        </w:rPr>
        <w:t>le bateau entier</w:t>
      </w:r>
      <w:r w:rsidR="0029736C">
        <w:rPr>
          <w:lang w:val="fr-CH"/>
        </w:rPr>
        <w:t xml:space="preserve"> va ajouter deuxième 10 et ex : si on a un bateau n°1 sera 21 et extra</w:t>
      </w:r>
    </w:p>
    <w:p w14:paraId="129A3291" w14:textId="415B3E3B" w:rsidR="0029736C" w:rsidRDefault="0029736C" w:rsidP="0029736C">
      <w:pPr>
        <w:rPr>
          <w:lang w:val="fr-CH"/>
        </w:rPr>
      </w:pPr>
      <w:r>
        <w:rPr>
          <w:lang w:val="fr-CH"/>
        </w:rPr>
        <w:t xml:space="preserve">Puis des on touche tous les bateaux affiche la victoire </w:t>
      </w:r>
    </w:p>
    <w:p w14:paraId="519A9E11" w14:textId="6042E980" w:rsidR="0029736C" w:rsidRPr="0029736C" w:rsidRDefault="0029736C" w:rsidP="0029736C">
      <w:pPr>
        <w:rPr>
          <w:lang w:val="fr-CH"/>
        </w:rPr>
      </w:pPr>
      <w:r>
        <w:rPr>
          <w:lang w:val="fr-CH"/>
        </w:rPr>
        <w:t xml:space="preserve">Toute les étapes fait par </w:t>
      </w:r>
      <w:r w:rsidR="00417715">
        <w:rPr>
          <w:lang w:val="fr-CH"/>
        </w:rPr>
        <w:t>les fonctions</w:t>
      </w:r>
      <w:r>
        <w:rPr>
          <w:lang w:val="fr-CH"/>
        </w:rPr>
        <w:t xml:space="preserve"> et chaque une </w:t>
      </w:r>
      <w:r w:rsidR="00417715">
        <w:rPr>
          <w:lang w:val="fr-CH"/>
        </w:rPr>
        <w:t>donne une partie de jeu.</w:t>
      </w:r>
      <w:r>
        <w:rPr>
          <w:lang w:val="fr-CH"/>
        </w:rPr>
        <w:t xml:space="preserve">    </w:t>
      </w:r>
    </w:p>
    <w:bookmarkEnd w:id="29"/>
    <w:bookmarkEnd w:id="30"/>
    <w:bookmarkEnd w:id="31"/>
    <w:p w14:paraId="30FE0181" w14:textId="2AEBCAB6" w:rsidR="00D23E24" w:rsidRDefault="00FD4DD5" w:rsidP="00FD4DD5">
      <w:pPr>
        <w:pStyle w:val="Titre3"/>
        <w:rPr>
          <w:u w:val="single"/>
          <w:lang w:val="fr-CH"/>
        </w:rPr>
      </w:pPr>
      <w:r w:rsidRPr="00FD4DD5">
        <w:rPr>
          <w:u w:val="single"/>
          <w:lang w:val="fr-CH"/>
        </w:rPr>
        <w:t>Point4</w:t>
      </w:r>
    </w:p>
    <w:p w14:paraId="32CC74C5" w14:textId="1AF35F2C" w:rsidR="00FD4DD5" w:rsidRPr="00FD4DD5" w:rsidRDefault="00FD4DD5" w:rsidP="00FD4DD5">
      <w:pPr>
        <w:rPr>
          <w:lang w:val="fr-CH"/>
        </w:rPr>
      </w:pPr>
      <w:r>
        <w:rPr>
          <w:lang w:val="fr-CH"/>
        </w:rPr>
        <w:t xml:space="preserve">Il y a deux liste la liste principale et liste de deuxième option dans les choix important de choisir la même lettre de liste    </w:t>
      </w:r>
      <w:bookmarkStart w:id="40" w:name="_GoBack"/>
      <w:bookmarkEnd w:id="40"/>
    </w:p>
    <w:p w14:paraId="6F59EC5A" w14:textId="7A7E265C" w:rsidR="00866FCB" w:rsidRDefault="00866FCB" w:rsidP="00D23E24">
      <w:pPr>
        <w:pStyle w:val="Help"/>
        <w:rPr>
          <w:b/>
          <w:lang w:val="fr-CH"/>
        </w:rPr>
      </w:pPr>
    </w:p>
    <w:p w14:paraId="54927F59" w14:textId="7533EA62" w:rsidR="00866FCB" w:rsidRDefault="00866FCB" w:rsidP="00D23E24">
      <w:pPr>
        <w:pStyle w:val="Help"/>
        <w:rPr>
          <w:b/>
          <w:lang w:val="fr-CH"/>
        </w:rPr>
      </w:pPr>
    </w:p>
    <w:p w14:paraId="63B39DF3" w14:textId="626EBF10" w:rsidR="00866FCB" w:rsidRDefault="00866FCB" w:rsidP="00D23E24">
      <w:pPr>
        <w:pStyle w:val="Help"/>
        <w:rPr>
          <w:b/>
          <w:lang w:val="fr-CH"/>
        </w:rPr>
      </w:pPr>
    </w:p>
    <w:p w14:paraId="4DA4A75F" w14:textId="314C36BA" w:rsidR="00866FCB" w:rsidRDefault="00866FCB" w:rsidP="00D23E24">
      <w:pPr>
        <w:pStyle w:val="Help"/>
        <w:rPr>
          <w:b/>
          <w:lang w:val="fr-CH"/>
        </w:rPr>
      </w:pPr>
    </w:p>
    <w:p w14:paraId="58504BA4" w14:textId="77777777" w:rsidR="00866FCB" w:rsidRPr="008C1447" w:rsidRDefault="00866FCB" w:rsidP="00D23E24">
      <w:pPr>
        <w:pStyle w:val="Help"/>
        <w:rPr>
          <w:b/>
          <w:lang w:val="fr-CH"/>
        </w:rPr>
      </w:pPr>
    </w:p>
    <w:p w14:paraId="79627ADD" w14:textId="53A60BD6" w:rsidR="00CF39A8" w:rsidRDefault="00D23E24" w:rsidP="00AA0785">
      <w:pPr>
        <w:pStyle w:val="Titre2"/>
        <w:rPr>
          <w:i w:val="0"/>
          <w:iCs/>
          <w:lang w:val="fr-CH"/>
        </w:rPr>
      </w:pPr>
      <w:bookmarkStart w:id="41" w:name="_Toc2333868"/>
      <w:bookmarkStart w:id="42" w:name="_Toc5278597"/>
      <w:r w:rsidRPr="008C1447">
        <w:rPr>
          <w:i w:val="0"/>
          <w:iCs/>
          <w:lang w:val="fr-CH"/>
        </w:rPr>
        <w:t>Livraisons</w:t>
      </w:r>
      <w:bookmarkEnd w:id="41"/>
      <w:bookmarkEnd w:id="42"/>
    </w:p>
    <w:p w14:paraId="2420E8C9" w14:textId="318764BD" w:rsidR="000C260E" w:rsidRDefault="000C260E" w:rsidP="000C260E">
      <w:pPr>
        <w:rPr>
          <w:u w:val="single"/>
          <w:lang w:val="fr-CH"/>
        </w:rPr>
      </w:pPr>
      <w:r>
        <w:rPr>
          <w:lang w:val="fr-CH"/>
        </w:rPr>
        <w:t xml:space="preserve">Les </w:t>
      </w:r>
      <w:r w:rsidR="007330ED">
        <w:rPr>
          <w:lang w:val="fr-CH"/>
        </w:rPr>
        <w:t xml:space="preserve">livraisons sont disponibles sous : </w:t>
      </w:r>
      <w:hyperlink r:id="rId14" w:history="1">
        <w:r w:rsidR="00DD7316" w:rsidRPr="00C46608">
          <w:rPr>
            <w:rStyle w:val="Lienhypertexte"/>
            <w:lang w:val="fr-CH"/>
          </w:rPr>
          <w:t>https://github.com/alhelo-93/BN-MAO-BataileNavale/releases</w:t>
        </w:r>
      </w:hyperlink>
    </w:p>
    <w:p w14:paraId="7E70468A" w14:textId="276BF31A" w:rsidR="00DD7316" w:rsidRPr="007330ED" w:rsidRDefault="00DD7316" w:rsidP="000C260E">
      <w:pPr>
        <w:rPr>
          <w:u w:val="single"/>
          <w:lang w:val="fr-CH"/>
        </w:rPr>
      </w:pPr>
    </w:p>
    <w:p w14:paraId="5A6C3C0E" w14:textId="77777777" w:rsidR="004D2F9B" w:rsidRPr="008C1447" w:rsidRDefault="004D2F9B" w:rsidP="004D2F9B">
      <w:pPr>
        <w:pStyle w:val="Titre1"/>
        <w:rPr>
          <w:lang w:val="fr-CH"/>
        </w:rPr>
      </w:pPr>
      <w:bookmarkStart w:id="43" w:name="_Toc2333869"/>
      <w:bookmarkStart w:id="44" w:name="_Toc5278598"/>
      <w:bookmarkStart w:id="45" w:name="_Toc25553321"/>
      <w:bookmarkStart w:id="46" w:name="_Toc71691025"/>
      <w:r w:rsidRPr="008C1447">
        <w:rPr>
          <w:lang w:val="fr-CH"/>
        </w:rPr>
        <w:t>Tests</w:t>
      </w:r>
      <w:bookmarkEnd w:id="43"/>
      <w:bookmarkEnd w:id="44"/>
    </w:p>
    <w:p w14:paraId="0548D196" w14:textId="7CCC3ABA" w:rsidR="00CF39A8" w:rsidRDefault="004D2F9B" w:rsidP="0049659A">
      <w:pPr>
        <w:pStyle w:val="Titre2"/>
        <w:rPr>
          <w:i w:val="0"/>
          <w:iCs/>
          <w:lang w:val="fr-CH"/>
        </w:rPr>
      </w:pPr>
      <w:bookmarkStart w:id="47" w:name="_Toc2333870"/>
      <w:bookmarkStart w:id="48" w:name="_Toc5278599"/>
      <w:r w:rsidRPr="008C1447">
        <w:rPr>
          <w:i w:val="0"/>
          <w:iCs/>
          <w:lang w:val="fr-CH"/>
        </w:rPr>
        <w:t>T</w:t>
      </w:r>
      <w:r w:rsidR="0049659A" w:rsidRPr="008C1447">
        <w:rPr>
          <w:i w:val="0"/>
          <w:iCs/>
          <w:lang w:val="fr-CH"/>
        </w:rPr>
        <w:t>est</w:t>
      </w:r>
      <w:bookmarkEnd w:id="45"/>
      <w:r w:rsidR="0049659A" w:rsidRPr="008C1447">
        <w:rPr>
          <w:i w:val="0"/>
          <w:iCs/>
          <w:lang w:val="fr-CH"/>
        </w:rPr>
        <w:t>s effectués</w:t>
      </w:r>
      <w:bookmarkEnd w:id="46"/>
      <w:bookmarkEnd w:id="47"/>
      <w:bookmarkEnd w:id="48"/>
    </w:p>
    <w:p w14:paraId="45F8A975" w14:textId="4374F8E4" w:rsidR="000D5F0A" w:rsidRDefault="000D5F0A" w:rsidP="004D2F9B">
      <w:pPr>
        <w:pStyle w:val="Help"/>
        <w:rPr>
          <w:color w:val="000000" w:themeColor="text1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8"/>
        <w:gridCol w:w="1957"/>
        <w:gridCol w:w="2311"/>
        <w:gridCol w:w="1934"/>
      </w:tblGrid>
      <w:tr w:rsidR="00E944F2" w14:paraId="54942B79" w14:textId="221D6C44" w:rsidTr="00E944F2">
        <w:trPr>
          <w:trHeight w:val="229"/>
        </w:trPr>
        <w:tc>
          <w:tcPr>
            <w:tcW w:w="2858" w:type="dxa"/>
          </w:tcPr>
          <w:p w14:paraId="72B567DB" w14:textId="1C85AA4C" w:rsidR="00E944F2" w:rsidRPr="000D5F0A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 w:rsidRPr="000D5F0A">
              <w:rPr>
                <w:i w:val="0"/>
                <w:color w:val="000000" w:themeColor="text1"/>
                <w:lang w:val="fr-CH"/>
              </w:rPr>
              <w:t>Scénarios</w:t>
            </w:r>
          </w:p>
        </w:tc>
        <w:tc>
          <w:tcPr>
            <w:tcW w:w="1957" w:type="dxa"/>
          </w:tcPr>
          <w:p w14:paraId="23ED27FF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22.03.19</w:t>
            </w:r>
          </w:p>
          <w:p w14:paraId="345E3AF7" w14:textId="639DE5D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2311" w:type="dxa"/>
          </w:tcPr>
          <w:p w14:paraId="786312B7" w14:textId="77777777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27.03.19</w:t>
            </w:r>
          </w:p>
          <w:p w14:paraId="1E08D9B1" w14:textId="73752032" w:rsidR="00E944F2" w:rsidRDefault="00E944F2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Marwan</w:t>
            </w:r>
          </w:p>
        </w:tc>
        <w:tc>
          <w:tcPr>
            <w:tcW w:w="1934" w:type="dxa"/>
          </w:tcPr>
          <w:p w14:paraId="5DCF2173" w14:textId="2822C17D" w:rsidR="00E944F2" w:rsidRDefault="00153E77" w:rsidP="004D2F9B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04.04.19</w:t>
            </w:r>
          </w:p>
        </w:tc>
      </w:tr>
      <w:tr w:rsidR="00E944F2" w14:paraId="0E28A691" w14:textId="6E43342F" w:rsidTr="00E944F2">
        <w:tc>
          <w:tcPr>
            <w:tcW w:w="2858" w:type="dxa"/>
          </w:tcPr>
          <w:p w14:paraId="5354A86F" w14:textId="102BE3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Démarrer le jeu </w:t>
            </w:r>
          </w:p>
        </w:tc>
        <w:tc>
          <w:tcPr>
            <w:tcW w:w="1957" w:type="dxa"/>
            <w:shd w:val="clear" w:color="auto" w:fill="92D050"/>
          </w:tcPr>
          <w:p w14:paraId="71CE7E3E" w14:textId="35DC72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19CDFB26" w14:textId="3D4C587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335CF22" w14:textId="236C02C4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416B9B84" w14:textId="62582018" w:rsidTr="00E944F2">
        <w:tc>
          <w:tcPr>
            <w:tcW w:w="2858" w:type="dxa"/>
          </w:tcPr>
          <w:p w14:paraId="488AC046" w14:textId="130FFD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principal</w:t>
            </w:r>
          </w:p>
        </w:tc>
        <w:tc>
          <w:tcPr>
            <w:tcW w:w="1957" w:type="dxa"/>
            <w:shd w:val="clear" w:color="auto" w:fill="92D050"/>
          </w:tcPr>
          <w:p w14:paraId="0DFF0EBB" w14:textId="71386D6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0CE4D27C" w14:textId="7A611EB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9D42344" w14:textId="296F442B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50560E3" w14:textId="0A59CCC9" w:rsidTr="00E944F2">
        <w:tc>
          <w:tcPr>
            <w:tcW w:w="2858" w:type="dxa"/>
          </w:tcPr>
          <w:p w14:paraId="699BDB40" w14:textId="6B832D8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Affiche l’aide</w:t>
            </w:r>
          </w:p>
        </w:tc>
        <w:tc>
          <w:tcPr>
            <w:tcW w:w="1957" w:type="dxa"/>
            <w:shd w:val="clear" w:color="auto" w:fill="92D050"/>
          </w:tcPr>
          <w:p w14:paraId="1B3707A9" w14:textId="4C52B52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92D96F8" w14:textId="7AE3E4D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211EFC5" w14:textId="6396098E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7CE6F58" w14:textId="75282D9B" w:rsidTr="00E944F2">
        <w:tc>
          <w:tcPr>
            <w:tcW w:w="2858" w:type="dxa"/>
          </w:tcPr>
          <w:p w14:paraId="4993B322" w14:textId="7C3D8F1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Menu option 2</w:t>
            </w:r>
          </w:p>
        </w:tc>
        <w:tc>
          <w:tcPr>
            <w:tcW w:w="1957" w:type="dxa"/>
            <w:shd w:val="clear" w:color="auto" w:fill="92D050"/>
          </w:tcPr>
          <w:p w14:paraId="424BEF9A" w14:textId="209F9BF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633AF06" w14:textId="13CED2EA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16A99BB" w14:textId="3DFC3C41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5F1B8F6" w14:textId="11986FAE" w:rsidTr="00E944F2">
        <w:tc>
          <w:tcPr>
            <w:tcW w:w="2858" w:type="dxa"/>
          </w:tcPr>
          <w:p w14:paraId="33271AB1" w14:textId="122AE0A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1.grille fixe</w:t>
            </w:r>
          </w:p>
        </w:tc>
        <w:tc>
          <w:tcPr>
            <w:tcW w:w="1957" w:type="dxa"/>
            <w:shd w:val="clear" w:color="auto" w:fill="92D050"/>
          </w:tcPr>
          <w:p w14:paraId="7E37BB0F" w14:textId="1F412E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3B102895" w14:textId="007E278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0012A66" w14:textId="0AD4DA79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7712A2BE" w14:textId="67C449C4" w:rsidTr="00B61E48">
        <w:tc>
          <w:tcPr>
            <w:tcW w:w="2858" w:type="dxa"/>
          </w:tcPr>
          <w:p w14:paraId="5EFC31AE" w14:textId="284E975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2.Choix d’une grille</w:t>
            </w:r>
          </w:p>
        </w:tc>
        <w:tc>
          <w:tcPr>
            <w:tcW w:w="1957" w:type="dxa"/>
            <w:shd w:val="clear" w:color="auto" w:fill="auto"/>
          </w:tcPr>
          <w:p w14:paraId="0C0ACCC9" w14:textId="1386323D" w:rsidR="00E944F2" w:rsidRPr="00B61E48" w:rsidRDefault="00E944F2" w:rsidP="00EF2D49">
            <w:pPr>
              <w:pStyle w:val="Help"/>
              <w:rPr>
                <w:color w:val="FFFFFF" w:themeColor="background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155EF611" w14:textId="0CFE868C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704EE5AD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030663BB" w14:textId="1DCE1942" w:rsidTr="00B61E48">
        <w:tc>
          <w:tcPr>
            <w:tcW w:w="2858" w:type="dxa"/>
          </w:tcPr>
          <w:p w14:paraId="4D2E20A7" w14:textId="0F47EC0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3.Placment aléatoire</w:t>
            </w:r>
          </w:p>
        </w:tc>
        <w:tc>
          <w:tcPr>
            <w:tcW w:w="1957" w:type="dxa"/>
            <w:shd w:val="clear" w:color="auto" w:fill="auto"/>
          </w:tcPr>
          <w:p w14:paraId="7DA791E3" w14:textId="259BE27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auto"/>
          </w:tcPr>
          <w:p w14:paraId="2094AEE6" w14:textId="3F44953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</w:tcPr>
          <w:p w14:paraId="06ABB2C0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</w:tr>
      <w:tr w:rsidR="00E944F2" w14:paraId="68310893" w14:textId="03F524F4" w:rsidTr="00E944F2">
        <w:tc>
          <w:tcPr>
            <w:tcW w:w="2858" w:type="dxa"/>
          </w:tcPr>
          <w:p w14:paraId="1E03041D" w14:textId="783BFFF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0.retour arrière</w:t>
            </w:r>
          </w:p>
        </w:tc>
        <w:tc>
          <w:tcPr>
            <w:tcW w:w="1957" w:type="dxa"/>
            <w:shd w:val="clear" w:color="auto" w:fill="92D050"/>
          </w:tcPr>
          <w:p w14:paraId="74C19044" w14:textId="4210FEF0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40C888B3" w14:textId="02BE918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6E9756C4" w14:textId="603C617F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2C00C2D" w14:textId="3EE88AE6" w:rsidTr="00E944F2">
        <w:tc>
          <w:tcPr>
            <w:tcW w:w="2858" w:type="dxa"/>
          </w:tcPr>
          <w:p w14:paraId="76E8348F" w14:textId="6D7E3C2B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3.jouer</w:t>
            </w:r>
          </w:p>
        </w:tc>
        <w:tc>
          <w:tcPr>
            <w:tcW w:w="1957" w:type="dxa"/>
            <w:shd w:val="clear" w:color="auto" w:fill="92D050"/>
          </w:tcPr>
          <w:p w14:paraId="45354A0F" w14:textId="42FE32E1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286701E2" w14:textId="63E19FB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7A257065" w14:textId="080A1460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60C1548B" w14:textId="0955C08A" w:rsidTr="00E944F2">
        <w:tc>
          <w:tcPr>
            <w:tcW w:w="2858" w:type="dxa"/>
          </w:tcPr>
          <w:p w14:paraId="69A14F8A" w14:textId="5657B13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grille</w:t>
            </w:r>
          </w:p>
        </w:tc>
        <w:tc>
          <w:tcPr>
            <w:tcW w:w="1957" w:type="dxa"/>
            <w:shd w:val="clear" w:color="auto" w:fill="92D050"/>
          </w:tcPr>
          <w:p w14:paraId="6C755019" w14:textId="66F5078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6B8ECFA8" w14:textId="61B9133E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39C82CB3" w14:textId="5F37152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289DCE10" w14:textId="4F679C34" w:rsidTr="00E944F2">
        <w:tc>
          <w:tcPr>
            <w:tcW w:w="2858" w:type="dxa"/>
          </w:tcPr>
          <w:p w14:paraId="75AECEDD" w14:textId="53387B26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Choisir une case</w:t>
            </w:r>
          </w:p>
        </w:tc>
        <w:tc>
          <w:tcPr>
            <w:tcW w:w="1957" w:type="dxa"/>
            <w:shd w:val="clear" w:color="auto" w:fill="auto"/>
          </w:tcPr>
          <w:p w14:paraId="4E42FC8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ADDC364" w14:textId="1424285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4E0542D" w14:textId="7AB61DF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87499EA" w14:textId="3D0A21A8" w:rsidTr="00E944F2">
        <w:tc>
          <w:tcPr>
            <w:tcW w:w="2858" w:type="dxa"/>
          </w:tcPr>
          <w:p w14:paraId="4C248277" w14:textId="464AC574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2FADF031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3EE453EE" w14:textId="4A2D2E6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48BA05AB" w14:textId="5E4AF0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0D3AB88" w14:textId="23785095" w:rsidTr="00E944F2">
        <w:tc>
          <w:tcPr>
            <w:tcW w:w="2858" w:type="dxa"/>
          </w:tcPr>
          <w:p w14:paraId="581BEE74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Affichage un message </w:t>
            </w:r>
          </w:p>
          <w:p w14:paraId="67A3278E" w14:textId="04F351A5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Tirer</w:t>
            </w:r>
          </w:p>
        </w:tc>
        <w:tc>
          <w:tcPr>
            <w:tcW w:w="1957" w:type="dxa"/>
            <w:shd w:val="clear" w:color="auto" w:fill="auto"/>
          </w:tcPr>
          <w:p w14:paraId="793163B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  <w:shd w:val="clear" w:color="auto" w:fill="92D050"/>
          </w:tcPr>
          <w:p w14:paraId="76CBBB0C" w14:textId="1AB4B008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59B82757" w14:textId="0F5880BC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59DE6CDA" w14:textId="08CA0BD3" w:rsidTr="001D3160">
        <w:tc>
          <w:tcPr>
            <w:tcW w:w="2858" w:type="dxa"/>
          </w:tcPr>
          <w:p w14:paraId="3668DC1C" w14:textId="1334AAAD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Couler</w:t>
            </w:r>
          </w:p>
        </w:tc>
        <w:tc>
          <w:tcPr>
            <w:tcW w:w="1957" w:type="dxa"/>
            <w:shd w:val="clear" w:color="auto" w:fill="auto"/>
          </w:tcPr>
          <w:p w14:paraId="6FD0F7A2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3EB8FD6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A34619D" w14:textId="6F07251D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08699C5B" w14:textId="56919435" w:rsidTr="001D3160">
        <w:tc>
          <w:tcPr>
            <w:tcW w:w="2858" w:type="dxa"/>
          </w:tcPr>
          <w:p w14:paraId="4E0BAC11" w14:textId="47D41D93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un message Couler</w:t>
            </w:r>
          </w:p>
        </w:tc>
        <w:tc>
          <w:tcPr>
            <w:tcW w:w="1957" w:type="dxa"/>
            <w:shd w:val="clear" w:color="auto" w:fill="auto"/>
          </w:tcPr>
          <w:p w14:paraId="30D4F4F9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C6C467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29EF9CBB" w14:textId="6BFC7E9A" w:rsidR="00E944F2" w:rsidRDefault="001D316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363B4843" w14:textId="685C85DA" w:rsidTr="0012153B">
        <w:tc>
          <w:tcPr>
            <w:tcW w:w="2858" w:type="dxa"/>
          </w:tcPr>
          <w:p w14:paraId="4717CAE0" w14:textId="37410392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Affichage victoire</w:t>
            </w:r>
          </w:p>
        </w:tc>
        <w:tc>
          <w:tcPr>
            <w:tcW w:w="1957" w:type="dxa"/>
            <w:shd w:val="clear" w:color="auto" w:fill="auto"/>
          </w:tcPr>
          <w:p w14:paraId="76CEBCB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2311" w:type="dxa"/>
          </w:tcPr>
          <w:p w14:paraId="742B251A" w14:textId="77777777" w:rsidR="00E944F2" w:rsidRDefault="00E944F2" w:rsidP="00EF2D49">
            <w:pPr>
              <w:pStyle w:val="Help"/>
              <w:rPr>
                <w:color w:val="000000" w:themeColor="text1"/>
                <w:lang w:val="fr-CH"/>
              </w:rPr>
            </w:pPr>
          </w:p>
        </w:tc>
        <w:tc>
          <w:tcPr>
            <w:tcW w:w="1934" w:type="dxa"/>
            <w:shd w:val="clear" w:color="auto" w:fill="92D050"/>
          </w:tcPr>
          <w:p w14:paraId="4087E6D2" w14:textId="4B6C5940" w:rsidR="00E944F2" w:rsidRDefault="0012153B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  <w:tr w:rsidR="00E944F2" w14:paraId="16B94120" w14:textId="38AECBF9" w:rsidTr="00143DD0">
        <w:tc>
          <w:tcPr>
            <w:tcW w:w="2858" w:type="dxa"/>
          </w:tcPr>
          <w:p w14:paraId="2B626B2F" w14:textId="596A30C1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 xml:space="preserve">0.Quitter </w:t>
            </w:r>
          </w:p>
        </w:tc>
        <w:tc>
          <w:tcPr>
            <w:tcW w:w="1957" w:type="dxa"/>
            <w:shd w:val="clear" w:color="auto" w:fill="92D050"/>
          </w:tcPr>
          <w:p w14:paraId="79B6BAB2" w14:textId="749A31BB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2311" w:type="dxa"/>
            <w:shd w:val="clear" w:color="auto" w:fill="92D050"/>
          </w:tcPr>
          <w:p w14:paraId="72252996" w14:textId="138AF4D6" w:rsidR="00E944F2" w:rsidRDefault="00153E77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  <w:tc>
          <w:tcPr>
            <w:tcW w:w="1934" w:type="dxa"/>
            <w:shd w:val="clear" w:color="auto" w:fill="92D050"/>
          </w:tcPr>
          <w:p w14:paraId="24D3E673" w14:textId="003C9146" w:rsidR="00E944F2" w:rsidRDefault="00143DD0" w:rsidP="00EF2D49">
            <w:pPr>
              <w:pStyle w:val="Help"/>
              <w:rPr>
                <w:color w:val="000000" w:themeColor="text1"/>
                <w:lang w:val="fr-CH"/>
              </w:rPr>
            </w:pPr>
            <w:r>
              <w:rPr>
                <w:color w:val="000000" w:themeColor="text1"/>
                <w:lang w:val="fr-CH"/>
              </w:rPr>
              <w:t>OK</w:t>
            </w:r>
          </w:p>
        </w:tc>
      </w:tr>
    </w:tbl>
    <w:p w14:paraId="34485CA5" w14:textId="77777777" w:rsidR="000D5F0A" w:rsidRPr="000D5F0A" w:rsidRDefault="000D5F0A" w:rsidP="004D2F9B">
      <w:pPr>
        <w:pStyle w:val="Help"/>
        <w:rPr>
          <w:color w:val="000000" w:themeColor="text1"/>
          <w:lang w:val="fr-CH"/>
        </w:rPr>
      </w:pPr>
    </w:p>
    <w:p w14:paraId="36A4EE92" w14:textId="55F6C1E9" w:rsidR="001245E4" w:rsidRDefault="0049659A" w:rsidP="001D3160">
      <w:pPr>
        <w:pStyle w:val="Titre2"/>
        <w:rPr>
          <w:i w:val="0"/>
          <w:iCs/>
          <w:lang w:val="fr-CH"/>
        </w:rPr>
      </w:pPr>
      <w:bookmarkStart w:id="49" w:name="_Toc25553322"/>
      <w:bookmarkStart w:id="50" w:name="_Toc71691026"/>
      <w:bookmarkStart w:id="51" w:name="_Toc2333871"/>
      <w:bookmarkStart w:id="52" w:name="_Toc5278600"/>
      <w:r w:rsidRPr="008C1447">
        <w:rPr>
          <w:i w:val="0"/>
          <w:iCs/>
          <w:lang w:val="fr-CH"/>
        </w:rPr>
        <w:t xml:space="preserve">Erreurs </w:t>
      </w:r>
      <w:bookmarkEnd w:id="49"/>
      <w:r w:rsidRPr="008C1447">
        <w:rPr>
          <w:i w:val="0"/>
          <w:iCs/>
          <w:lang w:val="fr-CH"/>
        </w:rPr>
        <w:t>restantes</w:t>
      </w:r>
      <w:bookmarkEnd w:id="50"/>
      <w:bookmarkEnd w:id="51"/>
      <w:bookmarkEnd w:id="52"/>
      <w:r w:rsidRPr="008C1447">
        <w:rPr>
          <w:i w:val="0"/>
          <w:iCs/>
          <w:lang w:val="fr-CH"/>
        </w:rPr>
        <w:t xml:space="preserve">  </w:t>
      </w:r>
    </w:p>
    <w:p w14:paraId="7679E12E" w14:textId="2C220FC6" w:rsidR="001D316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Dans le menu principal </w:t>
      </w:r>
      <w:r w:rsidR="001D5C23">
        <w:rPr>
          <w:lang w:val="fr-CH"/>
        </w:rPr>
        <w:t>taper le choix en texte au lieu de chiffre</w:t>
      </w:r>
      <w:r>
        <w:rPr>
          <w:lang w:val="fr-CH"/>
        </w:rPr>
        <w:t xml:space="preserve"> le programme </w:t>
      </w:r>
      <w:r w:rsidR="001D5C23">
        <w:rPr>
          <w:lang w:val="fr-CH"/>
        </w:rPr>
        <w:t xml:space="preserve">crash </w:t>
      </w:r>
      <w:r>
        <w:rPr>
          <w:lang w:val="fr-CH"/>
        </w:rPr>
        <w:t>donc le choix doit ê</w:t>
      </w:r>
      <w:r w:rsidR="001D5C23">
        <w:rPr>
          <w:lang w:val="fr-CH"/>
        </w:rPr>
        <w:t xml:space="preserve">tre comme ce qu’il </w:t>
      </w:r>
      <w:proofErr w:type="gramStart"/>
      <w:r w:rsidR="001D5C23">
        <w:rPr>
          <w:lang w:val="fr-CH"/>
        </w:rPr>
        <w:t xml:space="preserve">y </w:t>
      </w:r>
      <w:r>
        <w:rPr>
          <w:lang w:val="fr-CH"/>
        </w:rPr>
        <w:t xml:space="preserve"> dans</w:t>
      </w:r>
      <w:proofErr w:type="gramEnd"/>
      <w:r>
        <w:rPr>
          <w:lang w:val="fr-CH"/>
        </w:rPr>
        <w:t xml:space="preserve"> la liste de choix </w:t>
      </w:r>
    </w:p>
    <w:p w14:paraId="57CEFE11" w14:textId="035CCF00" w:rsidR="00143DD0" w:rsidRDefault="00143DD0" w:rsidP="001D3160">
      <w:pPr>
        <w:pStyle w:val="Paragraphedeliste"/>
        <w:numPr>
          <w:ilvl w:val="0"/>
          <w:numId w:val="36"/>
        </w:numPr>
        <w:rPr>
          <w:lang w:val="fr-CH"/>
        </w:rPr>
      </w:pPr>
      <w:r>
        <w:rPr>
          <w:lang w:val="fr-CH"/>
        </w:rPr>
        <w:t xml:space="preserve">Même chose avec liste d’options </w:t>
      </w:r>
      <w:r w:rsidR="000C260E">
        <w:rPr>
          <w:lang w:val="fr-CH"/>
        </w:rPr>
        <w:t>&lt;</w:t>
      </w:r>
      <w:r>
        <w:rPr>
          <w:lang w:val="fr-CH"/>
        </w:rPr>
        <w:t>2</w:t>
      </w:r>
      <w:r w:rsidR="000C260E">
        <w:rPr>
          <w:lang w:val="fr-CH"/>
        </w:rPr>
        <w:t xml:space="preserve">&gt; dans le menu principal. </w:t>
      </w:r>
    </w:p>
    <w:p w14:paraId="445D0B38" w14:textId="2C533DBC" w:rsidR="0065537A" w:rsidRPr="0065537A" w:rsidRDefault="0065537A" w:rsidP="00866FCB">
      <w:pPr>
        <w:rPr>
          <w:lang w:val="fr-CH"/>
        </w:rPr>
      </w:pPr>
    </w:p>
    <w:p w14:paraId="67553987" w14:textId="7657259D" w:rsidR="00143DD0" w:rsidRPr="00AA2E7F" w:rsidRDefault="00AA0785" w:rsidP="00AA2E7F">
      <w:pPr>
        <w:pStyle w:val="Titre1"/>
        <w:tabs>
          <w:tab w:val="num" w:pos="360"/>
        </w:tabs>
        <w:rPr>
          <w:lang w:val="fr-CH"/>
        </w:rPr>
      </w:pPr>
      <w:bookmarkStart w:id="53" w:name="_Toc25553328"/>
      <w:bookmarkStart w:id="54" w:name="_Toc71703263"/>
      <w:bookmarkStart w:id="55" w:name="_Toc2333872"/>
      <w:bookmarkStart w:id="56" w:name="_Toc5278601"/>
      <w:r w:rsidRPr="008C1447">
        <w:rPr>
          <w:lang w:val="fr-CH"/>
        </w:rPr>
        <w:t>C</w:t>
      </w:r>
      <w:bookmarkEnd w:id="53"/>
      <w:bookmarkEnd w:id="54"/>
      <w:r w:rsidR="00684B3D" w:rsidRPr="008C1447">
        <w:rPr>
          <w:lang w:val="fr-CH"/>
        </w:rPr>
        <w:t>onclusions</w:t>
      </w:r>
      <w:bookmarkEnd w:id="55"/>
      <w:bookmarkEnd w:id="56"/>
    </w:p>
    <w:p w14:paraId="67A35322" w14:textId="39166C53" w:rsidR="00CF39A8" w:rsidRPr="00AA2E7F" w:rsidRDefault="00AA0785" w:rsidP="002A1DB5">
      <w:pPr>
        <w:pStyle w:val="Help"/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 xml:space="preserve">Développez en tous cas les points </w:t>
      </w:r>
      <w:r w:rsidR="00AA2E7F" w:rsidRPr="00AA2E7F">
        <w:rPr>
          <w:color w:val="000000" w:themeColor="text1"/>
          <w:lang w:val="fr-CH"/>
        </w:rPr>
        <w:t>suivants :</w:t>
      </w:r>
    </w:p>
    <w:p w14:paraId="7FB928C6" w14:textId="4EF7111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Objectifs atteints</w:t>
      </w:r>
      <w:r w:rsidR="00AA2E7F">
        <w:rPr>
          <w:color w:val="000000" w:themeColor="text1"/>
          <w:lang w:val="fr-CH"/>
        </w:rPr>
        <w:t> :</w:t>
      </w:r>
      <w:r w:rsidRPr="00AA2E7F">
        <w:rPr>
          <w:color w:val="000000" w:themeColor="text1"/>
          <w:lang w:val="fr-CH"/>
        </w:rPr>
        <w:t xml:space="preserve"> </w:t>
      </w:r>
      <w:r w:rsidR="00AA2E7F">
        <w:rPr>
          <w:color w:val="000000" w:themeColor="text1"/>
          <w:lang w:val="fr-CH"/>
        </w:rPr>
        <w:t xml:space="preserve">le jeu fonctionne sur le grille fixe : tiré, coulé, victoire </w:t>
      </w:r>
      <w:r w:rsidRPr="00AA2E7F">
        <w:rPr>
          <w:color w:val="000000" w:themeColor="text1"/>
          <w:lang w:val="fr-CH"/>
        </w:rPr>
        <w:t>/ non-atteints</w:t>
      </w:r>
      <w:r w:rsidR="00AA2E7F">
        <w:rPr>
          <w:color w:val="000000" w:themeColor="text1"/>
          <w:lang w:val="fr-CH"/>
        </w:rPr>
        <w:t xml:space="preserve"> : choisir plusieurs grilles non complètes.   </w:t>
      </w:r>
    </w:p>
    <w:p w14:paraId="7D5E2392" w14:textId="2E4F0F47" w:rsidR="00716E7F" w:rsidRPr="00AA2E7F" w:rsidRDefault="00AA2E7F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>
        <w:rPr>
          <w:color w:val="000000" w:themeColor="text1"/>
          <w:lang w:val="fr-CH"/>
        </w:rPr>
        <w:t xml:space="preserve"> Ce </w:t>
      </w:r>
      <w:r w:rsidR="00716E7F" w:rsidRPr="00AA2E7F">
        <w:rPr>
          <w:color w:val="000000" w:themeColor="text1"/>
          <w:lang w:val="fr-CH"/>
        </w:rPr>
        <w:t>qui avait prévu</w:t>
      </w:r>
      <w:r>
        <w:rPr>
          <w:color w:val="000000" w:themeColor="text1"/>
          <w:lang w:val="fr-CH"/>
        </w:rPr>
        <w:t xml:space="preserve"> faire le projet à 100%</w:t>
      </w:r>
      <w:r w:rsidRPr="00AA2E7F">
        <w:rPr>
          <w:color w:val="000000" w:themeColor="text1"/>
          <w:lang w:val="fr-CH"/>
        </w:rPr>
        <w:t>et</w:t>
      </w:r>
      <w:r w:rsidR="00716E7F" w:rsidRPr="00AA2E7F">
        <w:rPr>
          <w:color w:val="000000" w:themeColor="text1"/>
          <w:lang w:val="fr-CH"/>
        </w:rPr>
        <w:t xml:space="preserve"> ce qui s’est passé</w:t>
      </w:r>
      <w:r>
        <w:rPr>
          <w:color w:val="000000" w:themeColor="text1"/>
          <w:lang w:val="fr-CH"/>
        </w:rPr>
        <w:t xml:space="preserve"> fait à 90%, e</w:t>
      </w:r>
    </w:p>
    <w:p w14:paraId="1F878AC2" w14:textId="2B3889F9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Points positifs</w:t>
      </w:r>
      <w:r w:rsidR="00AA2E7F">
        <w:rPr>
          <w:color w:val="000000" w:themeColor="text1"/>
          <w:lang w:val="fr-CH"/>
        </w:rPr>
        <w:t xml:space="preserve"> : travailler sur deux sujet en commun </w:t>
      </w:r>
      <w:r w:rsidR="00AA2E7F" w:rsidRPr="00AA2E7F">
        <w:rPr>
          <w:color w:val="000000" w:themeColor="text1"/>
          <w:lang w:val="fr-CH"/>
        </w:rPr>
        <w:t>/</w:t>
      </w:r>
      <w:r w:rsidRPr="00AA2E7F">
        <w:rPr>
          <w:color w:val="000000" w:themeColor="text1"/>
          <w:lang w:val="fr-CH"/>
        </w:rPr>
        <w:t xml:space="preserve"> négatifs</w:t>
      </w:r>
      <w:r w:rsidR="00AA2E7F">
        <w:rPr>
          <w:color w:val="000000" w:themeColor="text1"/>
          <w:lang w:val="fr-CH"/>
        </w:rPr>
        <w:t> : bloqué sur des choses simples.</w:t>
      </w:r>
    </w:p>
    <w:p w14:paraId="2DE2EB8D" w14:textId="00E8ABF5" w:rsidR="00AA0785" w:rsidRPr="00AA2E7F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Difficultés particulières</w:t>
      </w:r>
      <w:r w:rsidR="00AA2E7F">
        <w:rPr>
          <w:color w:val="000000" w:themeColor="text1"/>
          <w:lang w:val="fr-CH"/>
        </w:rPr>
        <w:t xml:space="preserve"> : commit les changements sur GitHub de mon pc personnel   </w:t>
      </w:r>
    </w:p>
    <w:p w14:paraId="279E6D01" w14:textId="27B20D6A" w:rsidR="0012153B" w:rsidRDefault="00AA0785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proofErr w:type="gramStart"/>
      <w:r w:rsidRPr="00AA2E7F">
        <w:rPr>
          <w:color w:val="000000" w:themeColor="text1"/>
          <w:lang w:val="fr-CH"/>
        </w:rPr>
        <w:t>Suite possibles</w:t>
      </w:r>
      <w:proofErr w:type="gramEnd"/>
      <w:r w:rsidRPr="00AA2E7F">
        <w:rPr>
          <w:color w:val="000000" w:themeColor="text1"/>
          <w:lang w:val="fr-CH"/>
        </w:rPr>
        <w:t xml:space="preserve"> pour le projet</w:t>
      </w:r>
      <w:r w:rsidR="0012153B">
        <w:rPr>
          <w:color w:val="000000" w:themeColor="text1"/>
          <w:lang w:val="fr-CH"/>
        </w:rPr>
        <w:t> :</w:t>
      </w:r>
    </w:p>
    <w:p w14:paraId="7573471A" w14:textId="559C3937" w:rsidR="00CF39A8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Évolutions</w:t>
      </w:r>
      <w:r>
        <w:rPr>
          <w:color w:val="000000" w:themeColor="text1"/>
          <w:lang w:val="fr-CH"/>
        </w:rPr>
        <w:t> : sera par le chef de projet</w:t>
      </w:r>
      <w:r w:rsidR="00AA0785" w:rsidRPr="00AA2E7F">
        <w:rPr>
          <w:color w:val="000000" w:themeColor="text1"/>
          <w:lang w:val="fr-CH"/>
        </w:rPr>
        <w:t xml:space="preserve"> </w:t>
      </w:r>
    </w:p>
    <w:p w14:paraId="54D9C16F" w14:textId="2CAF19B5" w:rsidR="0012153B" w:rsidRPr="00AA2E7F" w:rsidRDefault="0012153B" w:rsidP="002A1DB5">
      <w:pPr>
        <w:pStyle w:val="Help"/>
        <w:numPr>
          <w:ilvl w:val="0"/>
          <w:numId w:val="25"/>
        </w:numPr>
        <w:rPr>
          <w:color w:val="000000" w:themeColor="text1"/>
          <w:lang w:val="fr-CH"/>
        </w:rPr>
      </w:pPr>
      <w:r w:rsidRPr="00AA2E7F">
        <w:rPr>
          <w:color w:val="000000" w:themeColor="text1"/>
          <w:lang w:val="fr-CH"/>
        </w:rPr>
        <w:t>Améliorations</w:t>
      </w:r>
      <w:r>
        <w:rPr>
          <w:color w:val="000000" w:themeColor="text1"/>
          <w:lang w:val="fr-CH"/>
        </w:rPr>
        <w:t xml:space="preserve"> :au besoin de clients </w:t>
      </w:r>
    </w:p>
    <w:p w14:paraId="627BAA34" w14:textId="77777777" w:rsidR="00CF39A8" w:rsidRPr="008C1447" w:rsidRDefault="00AA0785" w:rsidP="00684B3D">
      <w:pPr>
        <w:pStyle w:val="Titre1"/>
        <w:tabs>
          <w:tab w:val="num" w:pos="360"/>
        </w:tabs>
        <w:rPr>
          <w:lang w:val="fr-CH"/>
        </w:rPr>
      </w:pPr>
      <w:bookmarkStart w:id="57" w:name="_Toc71703264"/>
      <w:bookmarkStart w:id="58" w:name="_Toc2333873"/>
      <w:bookmarkStart w:id="59" w:name="_Toc5278602"/>
      <w:r w:rsidRPr="008C1447">
        <w:rPr>
          <w:lang w:val="fr-CH"/>
        </w:rPr>
        <w:lastRenderedPageBreak/>
        <w:t>A</w:t>
      </w:r>
      <w:bookmarkEnd w:id="57"/>
      <w:r w:rsidR="00684B3D" w:rsidRPr="008C1447">
        <w:rPr>
          <w:lang w:val="fr-CH"/>
        </w:rPr>
        <w:t>nnexes</w:t>
      </w:r>
      <w:bookmarkEnd w:id="58"/>
      <w:bookmarkEnd w:id="59"/>
    </w:p>
    <w:p w14:paraId="3D3D6D2D" w14:textId="56860500" w:rsidR="00CF39A8" w:rsidRDefault="00AA0785" w:rsidP="00AA0785">
      <w:pPr>
        <w:pStyle w:val="Titre2"/>
        <w:rPr>
          <w:i w:val="0"/>
          <w:iCs/>
          <w:lang w:val="fr-CH"/>
        </w:rPr>
      </w:pPr>
      <w:bookmarkStart w:id="60" w:name="_Toc71703265"/>
      <w:bookmarkStart w:id="61" w:name="_Toc2333874"/>
      <w:bookmarkStart w:id="62" w:name="_Toc5278603"/>
      <w:r w:rsidRPr="008C1447">
        <w:rPr>
          <w:i w:val="0"/>
          <w:iCs/>
          <w:lang w:val="fr-CH"/>
        </w:rPr>
        <w:t>Sources – Bibliographie</w:t>
      </w:r>
      <w:bookmarkEnd w:id="60"/>
      <w:bookmarkEnd w:id="61"/>
      <w:bookmarkEnd w:id="62"/>
    </w:p>
    <w:p w14:paraId="6E7ABC5F" w14:textId="443ED81D" w:rsidR="00EA1A79" w:rsidRDefault="00EA1A79" w:rsidP="00EA1A79">
      <w:pPr>
        <w:rPr>
          <w:lang w:val="fr-CH"/>
        </w:rPr>
      </w:pPr>
      <w:r>
        <w:rPr>
          <w:lang w:val="fr-CH"/>
        </w:rPr>
        <w:t xml:space="preserve">Le site : </w:t>
      </w:r>
      <w:r w:rsidRPr="00EA1A79">
        <w:rPr>
          <w:b/>
          <w:lang w:val="fr-CH"/>
        </w:rPr>
        <w:t>moodle.cpnv.ch</w:t>
      </w:r>
      <w:r>
        <w:rPr>
          <w:b/>
          <w:lang w:val="fr-CH"/>
        </w:rPr>
        <w:t xml:space="preserve"> </w:t>
      </w:r>
      <w:r w:rsidRPr="00EA1A79">
        <w:rPr>
          <w:lang w:val="fr-CH"/>
        </w:rPr>
        <w:t xml:space="preserve">Support de cours </w:t>
      </w:r>
      <w:r w:rsidRPr="001245E4">
        <w:rPr>
          <w:b/>
          <w:lang w:val="fr-CH"/>
        </w:rPr>
        <w:t>ICT-431</w:t>
      </w:r>
      <w:r>
        <w:rPr>
          <w:lang w:val="fr-CH"/>
        </w:rPr>
        <w:t xml:space="preserve"> et la </w:t>
      </w:r>
      <w:r w:rsidRPr="001245E4">
        <w:rPr>
          <w:b/>
          <w:lang w:val="fr-CH"/>
        </w:rPr>
        <w:t>vidéo</w:t>
      </w:r>
      <w:r>
        <w:rPr>
          <w:lang w:val="fr-CH"/>
        </w:rPr>
        <w:t xml:space="preserve"> de Chef de projet </w:t>
      </w:r>
    </w:p>
    <w:p w14:paraId="39F59E63" w14:textId="5502918D" w:rsidR="00EA1A79" w:rsidRDefault="00EA1A79" w:rsidP="00EA1A79">
      <w:pPr>
        <w:rPr>
          <w:lang w:val="fr-CH"/>
        </w:rPr>
      </w:pPr>
      <w:r>
        <w:rPr>
          <w:lang w:val="fr-CH"/>
        </w:rPr>
        <w:t>Aide par</w:t>
      </w:r>
      <w:r w:rsidRPr="001245E4">
        <w:rPr>
          <w:b/>
          <w:lang w:val="fr-CH"/>
        </w:rPr>
        <w:t xml:space="preserve"> le prof </w:t>
      </w:r>
    </w:p>
    <w:p w14:paraId="0E75A856" w14:textId="309EBC92" w:rsidR="00EA1A79" w:rsidRPr="00EA1A79" w:rsidRDefault="00EA1A79" w:rsidP="00EA1A79">
      <w:pPr>
        <w:rPr>
          <w:lang w:val="fr-CH"/>
        </w:rPr>
      </w:pPr>
    </w:p>
    <w:p w14:paraId="180ED74C" w14:textId="77777777" w:rsidR="00AA0785" w:rsidRPr="008C1447" w:rsidRDefault="00AA0785" w:rsidP="00AA0785">
      <w:pPr>
        <w:pStyle w:val="Titre2"/>
        <w:rPr>
          <w:i w:val="0"/>
          <w:iCs/>
          <w:lang w:val="fr-CH"/>
        </w:rPr>
      </w:pPr>
      <w:bookmarkStart w:id="63" w:name="_Toc25553330"/>
      <w:bookmarkStart w:id="64" w:name="_Toc71703266"/>
      <w:bookmarkStart w:id="65" w:name="_Toc2333875"/>
      <w:bookmarkStart w:id="66" w:name="_Toc5278604"/>
      <w:r w:rsidRPr="008C1447">
        <w:rPr>
          <w:i w:val="0"/>
          <w:iCs/>
          <w:lang w:val="fr-CH"/>
        </w:rPr>
        <w:t xml:space="preserve">Journal de bord </w:t>
      </w:r>
      <w:bookmarkEnd w:id="63"/>
      <w:bookmarkEnd w:id="64"/>
      <w:r w:rsidR="00E109AA" w:rsidRPr="008C1447">
        <w:rPr>
          <w:i w:val="0"/>
          <w:iCs/>
          <w:lang w:val="fr-CH"/>
        </w:rPr>
        <w:t>du projet</w:t>
      </w:r>
      <w:bookmarkEnd w:id="65"/>
      <w:bookmarkEnd w:id="66"/>
    </w:p>
    <w:p w14:paraId="0C6646C5" w14:textId="77777777" w:rsidR="00AA0785" w:rsidRPr="008C1447" w:rsidRDefault="00AA0785" w:rsidP="00AA0785">
      <w:pPr>
        <w:rPr>
          <w:lang w:val="fr-CH"/>
        </w:rPr>
      </w:pPr>
    </w:p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RPr="008C1447" w14:paraId="49B5DDFE" w14:textId="77777777" w:rsidTr="002C6F74">
        <w:tc>
          <w:tcPr>
            <w:tcW w:w="1134" w:type="dxa"/>
          </w:tcPr>
          <w:p w14:paraId="4AB5A3F8" w14:textId="77777777" w:rsidR="00E109AA" w:rsidRPr="008C1447" w:rsidRDefault="00E109AA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Date</w:t>
            </w:r>
          </w:p>
        </w:tc>
        <w:tc>
          <w:tcPr>
            <w:tcW w:w="7652" w:type="dxa"/>
          </w:tcPr>
          <w:p w14:paraId="356047F9" w14:textId="77777777" w:rsidR="00E109AA" w:rsidRPr="008C1447" w:rsidRDefault="002C6F74" w:rsidP="00F53ED8">
            <w:pPr>
              <w:rPr>
                <w:b/>
                <w:lang w:val="fr-CH"/>
              </w:rPr>
            </w:pPr>
            <w:r w:rsidRPr="008C1447">
              <w:rPr>
                <w:b/>
                <w:lang w:val="fr-CH"/>
              </w:rPr>
              <w:t>Evénement</w:t>
            </w:r>
            <w:r w:rsidR="00E109AA" w:rsidRPr="008C1447">
              <w:rPr>
                <w:b/>
                <w:lang w:val="fr-CH"/>
              </w:rPr>
              <w:t xml:space="preserve"> </w:t>
            </w:r>
          </w:p>
        </w:tc>
      </w:tr>
      <w:tr w:rsidR="002C6F74" w:rsidRPr="008C1447" w14:paraId="2A4CF707" w14:textId="77777777" w:rsidTr="002C6F74">
        <w:tc>
          <w:tcPr>
            <w:tcW w:w="1134" w:type="dxa"/>
          </w:tcPr>
          <w:p w14:paraId="61123E80" w14:textId="5552FEAB" w:rsidR="00E109AA" w:rsidRPr="008C1447" w:rsidRDefault="007C6E30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13F49D8D" w14:textId="569EC254" w:rsidR="00E109AA" w:rsidRPr="008C1447" w:rsidRDefault="007C6E30" w:rsidP="00F53ED8">
            <w:pPr>
              <w:rPr>
                <w:lang w:val="fr-CH"/>
              </w:rPr>
            </w:pPr>
            <w:r>
              <w:t xml:space="preserve">Stratégie de test validée par le chef de projet </w:t>
            </w:r>
          </w:p>
        </w:tc>
      </w:tr>
      <w:tr w:rsidR="00BE6E4F" w:rsidRPr="008C1447" w14:paraId="514B87A7" w14:textId="77777777" w:rsidTr="002C6F74">
        <w:tc>
          <w:tcPr>
            <w:tcW w:w="1134" w:type="dxa"/>
          </w:tcPr>
          <w:p w14:paraId="6CA12EC2" w14:textId="1BF08062" w:rsidR="00BE6E4F" w:rsidRDefault="00BE6E4F" w:rsidP="00F53ED8">
            <w:pPr>
              <w:rPr>
                <w:lang w:val="fr-CH"/>
              </w:rPr>
            </w:pPr>
            <w:r>
              <w:rPr>
                <w:lang w:val="fr-CH"/>
              </w:rPr>
              <w:t>25.3.19</w:t>
            </w:r>
          </w:p>
        </w:tc>
        <w:tc>
          <w:tcPr>
            <w:tcW w:w="7652" w:type="dxa"/>
          </w:tcPr>
          <w:p w14:paraId="7E8BB92A" w14:textId="2F3E802F" w:rsidR="00BE6E4F" w:rsidRDefault="00BE6E4F" w:rsidP="00F53ED8">
            <w:r>
              <w:t>Publication de la première version du document de projet</w:t>
            </w:r>
          </w:p>
        </w:tc>
      </w:tr>
      <w:tr w:rsidR="00236DAD" w:rsidRPr="008C1447" w14:paraId="3377FA15" w14:textId="77777777" w:rsidTr="002C6F74">
        <w:tc>
          <w:tcPr>
            <w:tcW w:w="1134" w:type="dxa"/>
          </w:tcPr>
          <w:p w14:paraId="36F7850B" w14:textId="59BF4575" w:rsidR="00236DAD" w:rsidRDefault="00236DAD" w:rsidP="00F53ED8">
            <w:pPr>
              <w:rPr>
                <w:lang w:val="fr-CH"/>
              </w:rPr>
            </w:pPr>
            <w:r>
              <w:rPr>
                <w:lang w:val="fr-CH"/>
              </w:rPr>
              <w:t>04.4.19</w:t>
            </w:r>
          </w:p>
        </w:tc>
        <w:tc>
          <w:tcPr>
            <w:tcW w:w="7652" w:type="dxa"/>
          </w:tcPr>
          <w:p w14:paraId="50B7BA6E" w14:textId="35684AF4" w:rsidR="00236DAD" w:rsidRDefault="00236DAD" w:rsidP="00F53ED8">
            <w:r>
              <w:t xml:space="preserve">Revue des Use cases avec </w:t>
            </w:r>
            <w:proofErr w:type="spellStart"/>
            <w:proofErr w:type="gramStart"/>
            <w:r>
              <w:t>M.Carrel</w:t>
            </w:r>
            <w:proofErr w:type="spellEnd"/>
            <w:proofErr w:type="gramEnd"/>
            <w:r>
              <w:t> : ils sont ok</w:t>
            </w:r>
          </w:p>
        </w:tc>
      </w:tr>
    </w:tbl>
    <w:p w14:paraId="65AD81FC" w14:textId="77777777" w:rsidR="00591119" w:rsidRPr="008C1447" w:rsidRDefault="00591119" w:rsidP="00591119">
      <w:pPr>
        <w:rPr>
          <w:szCs w:val="14"/>
          <w:lang w:val="fr-CH"/>
        </w:rPr>
      </w:pPr>
    </w:p>
    <w:sectPr w:rsidR="00591119" w:rsidRPr="008C1447">
      <w:headerReference w:type="default" r:id="rId15"/>
      <w:footerReference w:type="default" r:id="rId16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4A151" w14:textId="77777777" w:rsidR="00A5352C" w:rsidRDefault="00A5352C">
      <w:r>
        <w:separator/>
      </w:r>
    </w:p>
  </w:endnote>
  <w:endnote w:type="continuationSeparator" w:id="0">
    <w:p w14:paraId="0E5E1E86" w14:textId="77777777" w:rsidR="00A5352C" w:rsidRDefault="00A53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AD2EF" w14:textId="09A81153" w:rsidR="0029736C" w:rsidRDefault="0029736C">
    <w:pPr>
      <w:pStyle w:val="Pieddepage"/>
      <w:pBdr>
        <w:top w:val="single" w:sz="4" w:space="1" w:color="auto"/>
      </w:pBdr>
    </w:pPr>
    <w:r w:rsidRPr="0040128D">
      <w:t>Auteur(s)</w:t>
    </w:r>
    <w:r>
      <w:t> :MAO  XCL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0E5CC6">
      <w:rPr>
        <w:rStyle w:val="Numrodepage"/>
        <w:noProof/>
      </w:rPr>
      <w:t>8</w:t>
    </w:r>
    <w:r>
      <w:rPr>
        <w:rStyle w:val="Numrodepage"/>
      </w:rPr>
      <w:fldChar w:fldCharType="end"/>
    </w:r>
    <w:r>
      <w:t xml:space="preserve"> </w:t>
    </w:r>
    <w:r>
      <w:rPr>
        <w:rStyle w:val="Numrodepage"/>
      </w:rPr>
      <w:tab/>
    </w:r>
    <w:r>
      <w:rPr>
        <w:rStyle w:val="Numrodepage"/>
      </w:rPr>
      <w:fldChar w:fldCharType="begin"/>
    </w:r>
    <w:r>
      <w:rPr>
        <w:rStyle w:val="Numrodepage"/>
        <w:lang w:val="fr-CH"/>
      </w:rPr>
      <w:instrText xml:space="preserve"> TIME \@ "d MMMM yyyy" </w:instrText>
    </w:r>
    <w:r>
      <w:rPr>
        <w:rStyle w:val="Numrodepage"/>
      </w:rPr>
      <w:fldChar w:fldCharType="separate"/>
    </w:r>
    <w:r w:rsidR="00236DAD">
      <w:rPr>
        <w:rStyle w:val="Numrodepage"/>
        <w:noProof/>
        <w:lang w:val="fr-CH"/>
      </w:rPr>
      <w:t>6 avril 2019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11962" w14:textId="77777777" w:rsidR="00A5352C" w:rsidRDefault="00A5352C">
      <w:r>
        <w:separator/>
      </w:r>
    </w:p>
  </w:footnote>
  <w:footnote w:type="continuationSeparator" w:id="0">
    <w:p w14:paraId="4E4ADF0D" w14:textId="77777777" w:rsidR="00A5352C" w:rsidRDefault="00A53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C4CA2" w14:textId="58B38BB2" w:rsidR="0029736C" w:rsidRPr="00C80371" w:rsidRDefault="0029736C" w:rsidP="00DB2183">
    <w:pPr>
      <w:pStyle w:val="En-tte"/>
      <w:pBdr>
        <w:bottom w:val="single" w:sz="4" w:space="1" w:color="auto"/>
      </w:pBdr>
      <w:jc w:val="center"/>
      <w:rPr>
        <w:rFonts w:ascii="Open Sans" w:hAnsi="Open Sans" w:cs="Open Sans"/>
        <w:sz w:val="36"/>
      </w:rPr>
    </w:pPr>
    <w:r w:rsidRPr="00C80371">
      <w:rPr>
        <w:rFonts w:ascii="Open Sans" w:hAnsi="Open Sans" w:cs="Open Sans"/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80371">
      <w:rPr>
        <w:rFonts w:ascii="Open Sans" w:hAnsi="Open Sans" w:cs="Open Sans"/>
        <w:b/>
        <w:bCs/>
        <w:noProof/>
        <w:sz w:val="36"/>
      </w:rPr>
      <w:t>Bataille Navale</w:t>
    </w:r>
  </w:p>
  <w:p w14:paraId="2E84AD8E" w14:textId="77777777" w:rsidR="0029736C" w:rsidRDefault="002973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954AF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F0C0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E635D"/>
    <w:multiLevelType w:val="hybridMultilevel"/>
    <w:tmpl w:val="54B87B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C3461"/>
    <w:multiLevelType w:val="hybridMultilevel"/>
    <w:tmpl w:val="3C9A50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21D7CC3"/>
    <w:multiLevelType w:val="hybridMultilevel"/>
    <w:tmpl w:val="1FF2D82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C02DE"/>
    <w:multiLevelType w:val="hybridMultilevel"/>
    <w:tmpl w:val="533EDB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AD16F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4108B5"/>
    <w:multiLevelType w:val="hybridMultilevel"/>
    <w:tmpl w:val="924A94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11"/>
  </w:num>
  <w:num w:numId="4">
    <w:abstractNumId w:val="31"/>
  </w:num>
  <w:num w:numId="5">
    <w:abstractNumId w:val="23"/>
  </w:num>
  <w:num w:numId="6">
    <w:abstractNumId w:val="13"/>
  </w:num>
  <w:num w:numId="7">
    <w:abstractNumId w:val="25"/>
  </w:num>
  <w:num w:numId="8">
    <w:abstractNumId w:val="35"/>
  </w:num>
  <w:num w:numId="9">
    <w:abstractNumId w:val="8"/>
  </w:num>
  <w:num w:numId="10">
    <w:abstractNumId w:val="18"/>
  </w:num>
  <w:num w:numId="11">
    <w:abstractNumId w:val="22"/>
  </w:num>
  <w:num w:numId="12">
    <w:abstractNumId w:val="19"/>
  </w:num>
  <w:num w:numId="13">
    <w:abstractNumId w:val="30"/>
  </w:num>
  <w:num w:numId="14">
    <w:abstractNumId w:val="0"/>
  </w:num>
  <w:num w:numId="15">
    <w:abstractNumId w:val="4"/>
  </w:num>
  <w:num w:numId="16">
    <w:abstractNumId w:val="16"/>
  </w:num>
  <w:num w:numId="17">
    <w:abstractNumId w:val="9"/>
  </w:num>
  <w:num w:numId="18">
    <w:abstractNumId w:val="34"/>
  </w:num>
  <w:num w:numId="19">
    <w:abstractNumId w:val="28"/>
  </w:num>
  <w:num w:numId="20">
    <w:abstractNumId w:val="36"/>
  </w:num>
  <w:num w:numId="21">
    <w:abstractNumId w:val="24"/>
  </w:num>
  <w:num w:numId="22">
    <w:abstractNumId w:val="32"/>
  </w:num>
  <w:num w:numId="23">
    <w:abstractNumId w:val="15"/>
  </w:num>
  <w:num w:numId="24">
    <w:abstractNumId w:val="21"/>
  </w:num>
  <w:num w:numId="25">
    <w:abstractNumId w:val="6"/>
  </w:num>
  <w:num w:numId="26">
    <w:abstractNumId w:val="20"/>
  </w:num>
  <w:num w:numId="27">
    <w:abstractNumId w:val="14"/>
  </w:num>
  <w:num w:numId="28">
    <w:abstractNumId w:val="26"/>
  </w:num>
  <w:num w:numId="29">
    <w:abstractNumId w:val="10"/>
  </w:num>
  <w:num w:numId="30">
    <w:abstractNumId w:val="27"/>
  </w:num>
  <w:num w:numId="31">
    <w:abstractNumId w:val="1"/>
  </w:num>
  <w:num w:numId="32">
    <w:abstractNumId w:val="2"/>
  </w:num>
  <w:num w:numId="33">
    <w:abstractNumId w:val="17"/>
  </w:num>
  <w:num w:numId="34">
    <w:abstractNumId w:val="7"/>
  </w:num>
  <w:num w:numId="35">
    <w:abstractNumId w:val="12"/>
  </w:num>
  <w:num w:numId="36">
    <w:abstractNumId w:val="29"/>
  </w:num>
  <w:num w:numId="37">
    <w:abstractNumId w:val="5"/>
  </w:num>
  <w:num w:numId="38">
    <w:abstractNumId w:val="33"/>
  </w:num>
  <w:num w:numId="39">
    <w:abstractNumId w:val="3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F01"/>
    <w:rsid w:val="0004505D"/>
    <w:rsid w:val="00046B84"/>
    <w:rsid w:val="0005613A"/>
    <w:rsid w:val="000B3D5E"/>
    <w:rsid w:val="000C260E"/>
    <w:rsid w:val="000C7908"/>
    <w:rsid w:val="000D4F48"/>
    <w:rsid w:val="000D5F0A"/>
    <w:rsid w:val="000E5CC6"/>
    <w:rsid w:val="00106180"/>
    <w:rsid w:val="00110965"/>
    <w:rsid w:val="0012153B"/>
    <w:rsid w:val="001245E4"/>
    <w:rsid w:val="00124E46"/>
    <w:rsid w:val="001358FA"/>
    <w:rsid w:val="0013684B"/>
    <w:rsid w:val="00143DD0"/>
    <w:rsid w:val="00153E77"/>
    <w:rsid w:val="00155D32"/>
    <w:rsid w:val="00172C7C"/>
    <w:rsid w:val="0018797C"/>
    <w:rsid w:val="00193F66"/>
    <w:rsid w:val="001A2CF2"/>
    <w:rsid w:val="001B7271"/>
    <w:rsid w:val="001B7C29"/>
    <w:rsid w:val="001C216C"/>
    <w:rsid w:val="001D3160"/>
    <w:rsid w:val="001D5C23"/>
    <w:rsid w:val="001F3FBE"/>
    <w:rsid w:val="001F6623"/>
    <w:rsid w:val="00205685"/>
    <w:rsid w:val="002074CD"/>
    <w:rsid w:val="00212505"/>
    <w:rsid w:val="00213BB2"/>
    <w:rsid w:val="00224EEF"/>
    <w:rsid w:val="00226C29"/>
    <w:rsid w:val="00232E9F"/>
    <w:rsid w:val="00236DAD"/>
    <w:rsid w:val="0024287C"/>
    <w:rsid w:val="00245601"/>
    <w:rsid w:val="00273DB7"/>
    <w:rsid w:val="00274746"/>
    <w:rsid w:val="00281546"/>
    <w:rsid w:val="0029736C"/>
    <w:rsid w:val="00297836"/>
    <w:rsid w:val="002A1DB5"/>
    <w:rsid w:val="002B1F85"/>
    <w:rsid w:val="002C4C01"/>
    <w:rsid w:val="002C6F74"/>
    <w:rsid w:val="002D5E8D"/>
    <w:rsid w:val="002D74C5"/>
    <w:rsid w:val="002E33DC"/>
    <w:rsid w:val="002E5622"/>
    <w:rsid w:val="002F282B"/>
    <w:rsid w:val="002F39FF"/>
    <w:rsid w:val="002F7DF8"/>
    <w:rsid w:val="00300590"/>
    <w:rsid w:val="003067FD"/>
    <w:rsid w:val="003328AE"/>
    <w:rsid w:val="00333E52"/>
    <w:rsid w:val="00337744"/>
    <w:rsid w:val="00347F77"/>
    <w:rsid w:val="00360243"/>
    <w:rsid w:val="00371ECE"/>
    <w:rsid w:val="00373E0A"/>
    <w:rsid w:val="00383680"/>
    <w:rsid w:val="00387E54"/>
    <w:rsid w:val="003E1672"/>
    <w:rsid w:val="003F2179"/>
    <w:rsid w:val="0040128D"/>
    <w:rsid w:val="004078C2"/>
    <w:rsid w:val="00417715"/>
    <w:rsid w:val="00432F3D"/>
    <w:rsid w:val="004502D9"/>
    <w:rsid w:val="00461135"/>
    <w:rsid w:val="00473DF2"/>
    <w:rsid w:val="0049659A"/>
    <w:rsid w:val="004C1895"/>
    <w:rsid w:val="004C1F3E"/>
    <w:rsid w:val="004C38FB"/>
    <w:rsid w:val="004D233D"/>
    <w:rsid w:val="004D2F9B"/>
    <w:rsid w:val="004F521F"/>
    <w:rsid w:val="005109DE"/>
    <w:rsid w:val="005143EF"/>
    <w:rsid w:val="005169E5"/>
    <w:rsid w:val="00522E1F"/>
    <w:rsid w:val="00525EC0"/>
    <w:rsid w:val="00531CA8"/>
    <w:rsid w:val="00556009"/>
    <w:rsid w:val="00577704"/>
    <w:rsid w:val="00591119"/>
    <w:rsid w:val="005B43CB"/>
    <w:rsid w:val="005C0FF0"/>
    <w:rsid w:val="005E1E76"/>
    <w:rsid w:val="005F2769"/>
    <w:rsid w:val="0060434F"/>
    <w:rsid w:val="00605129"/>
    <w:rsid w:val="006226C6"/>
    <w:rsid w:val="0062383F"/>
    <w:rsid w:val="00641AD2"/>
    <w:rsid w:val="00647782"/>
    <w:rsid w:val="0065537A"/>
    <w:rsid w:val="00667457"/>
    <w:rsid w:val="006679E6"/>
    <w:rsid w:val="00670CC3"/>
    <w:rsid w:val="00682F47"/>
    <w:rsid w:val="00684B3D"/>
    <w:rsid w:val="006C0BFD"/>
    <w:rsid w:val="006C2104"/>
    <w:rsid w:val="006C57CE"/>
    <w:rsid w:val="006E2C58"/>
    <w:rsid w:val="006F2F14"/>
    <w:rsid w:val="00710864"/>
    <w:rsid w:val="00712598"/>
    <w:rsid w:val="00716E7F"/>
    <w:rsid w:val="00726EB7"/>
    <w:rsid w:val="007330ED"/>
    <w:rsid w:val="00744184"/>
    <w:rsid w:val="0075205B"/>
    <w:rsid w:val="007575A9"/>
    <w:rsid w:val="00763219"/>
    <w:rsid w:val="0076568A"/>
    <w:rsid w:val="007676A0"/>
    <w:rsid w:val="00782186"/>
    <w:rsid w:val="0078788B"/>
    <w:rsid w:val="00791020"/>
    <w:rsid w:val="00797537"/>
    <w:rsid w:val="007A2CC8"/>
    <w:rsid w:val="007A79B3"/>
    <w:rsid w:val="007B4641"/>
    <w:rsid w:val="007C53D3"/>
    <w:rsid w:val="007C6E30"/>
    <w:rsid w:val="007C7446"/>
    <w:rsid w:val="0080161D"/>
    <w:rsid w:val="00810BC9"/>
    <w:rsid w:val="00811908"/>
    <w:rsid w:val="00813C70"/>
    <w:rsid w:val="00823592"/>
    <w:rsid w:val="0083170D"/>
    <w:rsid w:val="00844A8B"/>
    <w:rsid w:val="00854775"/>
    <w:rsid w:val="00863257"/>
    <w:rsid w:val="008647F3"/>
    <w:rsid w:val="008658D9"/>
    <w:rsid w:val="00866FCB"/>
    <w:rsid w:val="00874497"/>
    <w:rsid w:val="00895B96"/>
    <w:rsid w:val="008A5F01"/>
    <w:rsid w:val="008B01A7"/>
    <w:rsid w:val="008B1EAB"/>
    <w:rsid w:val="008B44C9"/>
    <w:rsid w:val="008B6380"/>
    <w:rsid w:val="008C1447"/>
    <w:rsid w:val="008D7200"/>
    <w:rsid w:val="008E49CF"/>
    <w:rsid w:val="00902E51"/>
    <w:rsid w:val="009160BC"/>
    <w:rsid w:val="009319BC"/>
    <w:rsid w:val="00981F81"/>
    <w:rsid w:val="00992256"/>
    <w:rsid w:val="009E55AD"/>
    <w:rsid w:val="009F2B58"/>
    <w:rsid w:val="009F64CF"/>
    <w:rsid w:val="00A06226"/>
    <w:rsid w:val="00A14804"/>
    <w:rsid w:val="00A169FD"/>
    <w:rsid w:val="00A3062E"/>
    <w:rsid w:val="00A5352C"/>
    <w:rsid w:val="00A53E39"/>
    <w:rsid w:val="00A70F6A"/>
    <w:rsid w:val="00A76D67"/>
    <w:rsid w:val="00A8371A"/>
    <w:rsid w:val="00AA0785"/>
    <w:rsid w:val="00AA2E7F"/>
    <w:rsid w:val="00AC667F"/>
    <w:rsid w:val="00AD5E9C"/>
    <w:rsid w:val="00AE470C"/>
    <w:rsid w:val="00B1554B"/>
    <w:rsid w:val="00B263B7"/>
    <w:rsid w:val="00B27D8A"/>
    <w:rsid w:val="00B31079"/>
    <w:rsid w:val="00B3790A"/>
    <w:rsid w:val="00B557E4"/>
    <w:rsid w:val="00B5781A"/>
    <w:rsid w:val="00B61E48"/>
    <w:rsid w:val="00B673BB"/>
    <w:rsid w:val="00B77386"/>
    <w:rsid w:val="00B91A2F"/>
    <w:rsid w:val="00B9268F"/>
    <w:rsid w:val="00B9358C"/>
    <w:rsid w:val="00BA0FF8"/>
    <w:rsid w:val="00BC4783"/>
    <w:rsid w:val="00BD433A"/>
    <w:rsid w:val="00BE6E4F"/>
    <w:rsid w:val="00C05DF8"/>
    <w:rsid w:val="00C10C17"/>
    <w:rsid w:val="00C315ED"/>
    <w:rsid w:val="00C3451C"/>
    <w:rsid w:val="00C439A4"/>
    <w:rsid w:val="00C505B1"/>
    <w:rsid w:val="00C7186B"/>
    <w:rsid w:val="00C80371"/>
    <w:rsid w:val="00C85B1A"/>
    <w:rsid w:val="00C930E9"/>
    <w:rsid w:val="00CB2956"/>
    <w:rsid w:val="00CB3227"/>
    <w:rsid w:val="00CD19ED"/>
    <w:rsid w:val="00CD212A"/>
    <w:rsid w:val="00CD7280"/>
    <w:rsid w:val="00CE45A1"/>
    <w:rsid w:val="00CF39A8"/>
    <w:rsid w:val="00D069EA"/>
    <w:rsid w:val="00D14A10"/>
    <w:rsid w:val="00D23E24"/>
    <w:rsid w:val="00D64DB9"/>
    <w:rsid w:val="00D74C53"/>
    <w:rsid w:val="00DA4CCB"/>
    <w:rsid w:val="00DB2183"/>
    <w:rsid w:val="00DB4900"/>
    <w:rsid w:val="00DD1963"/>
    <w:rsid w:val="00DD7316"/>
    <w:rsid w:val="00DF07C0"/>
    <w:rsid w:val="00DF09FA"/>
    <w:rsid w:val="00DF702A"/>
    <w:rsid w:val="00E05136"/>
    <w:rsid w:val="00E109AA"/>
    <w:rsid w:val="00E30CDF"/>
    <w:rsid w:val="00E42F56"/>
    <w:rsid w:val="00E63311"/>
    <w:rsid w:val="00E944F2"/>
    <w:rsid w:val="00EA1A79"/>
    <w:rsid w:val="00EA297F"/>
    <w:rsid w:val="00EC0346"/>
    <w:rsid w:val="00ED3A54"/>
    <w:rsid w:val="00ED50C4"/>
    <w:rsid w:val="00ED5CAA"/>
    <w:rsid w:val="00EF2D49"/>
    <w:rsid w:val="00F028FF"/>
    <w:rsid w:val="00F03668"/>
    <w:rsid w:val="00F233A2"/>
    <w:rsid w:val="00F4663F"/>
    <w:rsid w:val="00F53ED8"/>
    <w:rsid w:val="00F610E3"/>
    <w:rsid w:val="00F957F1"/>
    <w:rsid w:val="00F972C1"/>
    <w:rsid w:val="00FC02AA"/>
    <w:rsid w:val="00FD4DD5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6B385FAE"/>
  <w14:defaultImageDpi w14:val="300"/>
  <w15:chartTrackingRefBased/>
  <w15:docId w15:val="{AB8363F6-8891-4852-83F3-7B9A9385A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table" w:styleId="TableauGrille4-Accentuation1">
    <w:name w:val="Grid Table 4 Accent 1"/>
    <w:basedOn w:val="TableauNormal"/>
    <w:uiPriority w:val="49"/>
    <w:rsid w:val="00DF09FA"/>
    <w:rPr>
      <w:rFonts w:asciiTheme="minorHAnsi" w:eastAsiaTheme="minorHAnsi" w:hAnsiTheme="minorHAnsi" w:cstheme="minorBid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A169FD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u w:val="none"/>
      <w:lang w:val="fr-CH" w:eastAsia="fr-CH"/>
    </w:rPr>
  </w:style>
  <w:style w:type="paragraph" w:styleId="Paragraphedeliste">
    <w:name w:val="List Paragraph"/>
    <w:basedOn w:val="Normal"/>
    <w:uiPriority w:val="72"/>
    <w:rsid w:val="00BC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0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wan.alhelo@cpnv.c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Marwan.alhelo@cpnv.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alhelo-93/BN-MAO-BataileNavale/releas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wan.ALHELO\Documents\Mod&#232;les%20Office%20personnalis&#233;s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C453A-7B6B-4674-B315-D561DAD97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1519</TotalTime>
  <Pages>1</Pages>
  <Words>1319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8561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ALHELO Marwan</dc:creator>
  <cp:keywords/>
  <cp:lastModifiedBy>ALHELO Marwan</cp:lastModifiedBy>
  <cp:revision>109</cp:revision>
  <cp:lastPrinted>2019-04-05T14:33:00Z</cp:lastPrinted>
  <dcterms:created xsi:type="dcterms:W3CDTF">2019-03-18T08:28:00Z</dcterms:created>
  <dcterms:modified xsi:type="dcterms:W3CDTF">2019-04-06T11:04:00Z</dcterms:modified>
</cp:coreProperties>
</file>